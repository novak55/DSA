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70576" w14:textId="77777777" w:rsidR="00146A85" w:rsidRDefault="00146A85" w:rsidP="008756FE">
      <w:pPr>
        <w:spacing w:line="360" w:lineRule="auto"/>
        <w:jc w:val="center"/>
        <w:rPr>
          <w:b/>
          <w:caps/>
          <w:kern w:val="32"/>
          <w:sz w:val="36"/>
          <w:szCs w:val="36"/>
        </w:rPr>
      </w:pPr>
    </w:p>
    <w:p w14:paraId="1EC80639" w14:textId="77777777" w:rsidR="00FB3E37" w:rsidRPr="00E12C17" w:rsidRDefault="00FB3E37" w:rsidP="008756FE">
      <w:pPr>
        <w:spacing w:line="360" w:lineRule="auto"/>
        <w:jc w:val="center"/>
        <w:rPr>
          <w:b/>
          <w:caps/>
          <w:kern w:val="32"/>
          <w:sz w:val="36"/>
          <w:szCs w:val="36"/>
        </w:rPr>
      </w:pPr>
      <w:r w:rsidRPr="00E12C17">
        <w:rPr>
          <w:b/>
          <w:caps/>
          <w:kern w:val="32"/>
          <w:sz w:val="36"/>
          <w:szCs w:val="36"/>
        </w:rPr>
        <w:t>Vysoká škola polytechnická Jihlava</w:t>
      </w:r>
    </w:p>
    <w:p w14:paraId="7AA36BCE" w14:textId="352500D1" w:rsidR="00FB3E37" w:rsidRPr="00E12C17" w:rsidRDefault="00F867F8" w:rsidP="008756FE">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605B1A">
            <w:rPr>
              <w:sz w:val="36"/>
              <w:szCs w:val="36"/>
            </w:rPr>
            <w:t>Katedra technických studií</w:t>
          </w:r>
        </w:sdtContent>
      </w:sdt>
      <w:r w:rsidR="0069085A">
        <w:rPr>
          <w:sz w:val="36"/>
          <w:szCs w:val="36"/>
        </w:rPr>
        <w:t xml:space="preserve"> </w:t>
      </w:r>
    </w:p>
    <w:p w14:paraId="728B3CBF" w14:textId="77777777" w:rsidR="008756FE" w:rsidRDefault="008756FE" w:rsidP="008756FE"/>
    <w:p w14:paraId="62A66691" w14:textId="77777777" w:rsidR="008756FE" w:rsidRDefault="008756FE" w:rsidP="008756FE"/>
    <w:p w14:paraId="454AC280" w14:textId="77777777" w:rsidR="008756FE" w:rsidRDefault="008756FE" w:rsidP="008756FE"/>
    <w:p w14:paraId="601473A7" w14:textId="77777777" w:rsidR="008756FE" w:rsidRDefault="008756FE" w:rsidP="008756FE"/>
    <w:p w14:paraId="0BA5AEA1" w14:textId="77777777" w:rsidR="008756FE" w:rsidRDefault="008756FE" w:rsidP="008756FE"/>
    <w:p w14:paraId="6E290B9C" w14:textId="77777777" w:rsidR="008756FE" w:rsidRDefault="008756FE" w:rsidP="008756FE"/>
    <w:p w14:paraId="37AF578F" w14:textId="77777777" w:rsidR="008756FE" w:rsidRDefault="008756FE" w:rsidP="008756FE"/>
    <w:p w14:paraId="5CBED467" w14:textId="77777777" w:rsidR="008756FE" w:rsidRDefault="008756FE" w:rsidP="008756FE"/>
    <w:p w14:paraId="1FE749E3" w14:textId="77777777" w:rsidR="008756FE" w:rsidRPr="00F83135" w:rsidRDefault="008756FE" w:rsidP="008756FE">
      <w:pPr>
        <w:rPr>
          <w:b/>
          <w:sz w:val="28"/>
        </w:rPr>
      </w:pPr>
    </w:p>
    <w:p w14:paraId="78AE3BE1" w14:textId="4E8421C4" w:rsidR="008756FE" w:rsidRPr="00F83135" w:rsidRDefault="008756FE" w:rsidP="008756FE">
      <w:pPr>
        <w:spacing w:line="360" w:lineRule="auto"/>
        <w:jc w:val="center"/>
        <w:rPr>
          <w:b/>
          <w:sz w:val="36"/>
        </w:rPr>
      </w:pPr>
      <w:r w:rsidRPr="00F83135">
        <w:rPr>
          <w:b/>
          <w:sz w:val="36"/>
        </w:rPr>
        <w:t>Datové struktury a algoritmy</w:t>
      </w:r>
    </w:p>
    <w:p w14:paraId="5E76280F" w14:textId="31C9E7FD" w:rsidR="00FB3E37" w:rsidRPr="00F83135" w:rsidRDefault="00131BAB" w:rsidP="008756FE">
      <w:pPr>
        <w:spacing w:line="360" w:lineRule="auto"/>
        <w:jc w:val="center"/>
        <w:rPr>
          <w:b/>
          <w:sz w:val="36"/>
        </w:rPr>
      </w:pPr>
      <w:r w:rsidRPr="00F83135">
        <w:rPr>
          <w:b/>
          <w:sz w:val="36"/>
        </w:rPr>
        <w:t>Sklad zboží</w:t>
      </w:r>
    </w:p>
    <w:p w14:paraId="5FACFDB4" w14:textId="77777777" w:rsidR="008756FE" w:rsidRPr="008756FE" w:rsidRDefault="008756FE" w:rsidP="008756FE">
      <w:pPr>
        <w:spacing w:line="360" w:lineRule="auto"/>
        <w:jc w:val="center"/>
      </w:pPr>
    </w:p>
    <w:p w14:paraId="4E1D3051" w14:textId="77777777" w:rsidR="008756FE" w:rsidRDefault="008756FE" w:rsidP="00131BAB">
      <w:pPr>
        <w:tabs>
          <w:tab w:val="left" w:pos="2268"/>
        </w:tabs>
      </w:pPr>
    </w:p>
    <w:p w14:paraId="394FA608" w14:textId="77777777" w:rsidR="008756FE" w:rsidRDefault="008756FE" w:rsidP="00131BAB">
      <w:pPr>
        <w:tabs>
          <w:tab w:val="left" w:pos="2268"/>
        </w:tabs>
      </w:pPr>
    </w:p>
    <w:p w14:paraId="3FA14C82" w14:textId="77777777" w:rsidR="008756FE" w:rsidRDefault="008756FE" w:rsidP="00131BAB">
      <w:pPr>
        <w:tabs>
          <w:tab w:val="left" w:pos="2268"/>
        </w:tabs>
      </w:pPr>
    </w:p>
    <w:p w14:paraId="2A00FBA2" w14:textId="77777777" w:rsidR="008756FE" w:rsidRDefault="008756FE" w:rsidP="00131BAB">
      <w:pPr>
        <w:tabs>
          <w:tab w:val="left" w:pos="2268"/>
        </w:tabs>
      </w:pPr>
    </w:p>
    <w:p w14:paraId="02C2389E" w14:textId="77777777" w:rsidR="008756FE" w:rsidRDefault="008756FE" w:rsidP="00131BAB">
      <w:pPr>
        <w:tabs>
          <w:tab w:val="left" w:pos="2268"/>
        </w:tabs>
      </w:pPr>
    </w:p>
    <w:p w14:paraId="7002B2CD" w14:textId="77777777" w:rsidR="008756FE" w:rsidRDefault="008756FE" w:rsidP="00131BAB">
      <w:pPr>
        <w:tabs>
          <w:tab w:val="left" w:pos="2268"/>
        </w:tabs>
      </w:pPr>
    </w:p>
    <w:p w14:paraId="32926587" w14:textId="77777777" w:rsidR="008756FE" w:rsidRDefault="008756FE" w:rsidP="00131BAB">
      <w:pPr>
        <w:tabs>
          <w:tab w:val="left" w:pos="2268"/>
        </w:tabs>
      </w:pPr>
    </w:p>
    <w:p w14:paraId="354DAA9C" w14:textId="77777777" w:rsidR="008756FE" w:rsidRDefault="008756FE" w:rsidP="00131BAB">
      <w:pPr>
        <w:tabs>
          <w:tab w:val="left" w:pos="2268"/>
        </w:tabs>
      </w:pPr>
    </w:p>
    <w:p w14:paraId="240E9F49" w14:textId="77777777" w:rsidR="008756FE" w:rsidRDefault="008756FE" w:rsidP="00131BAB">
      <w:pPr>
        <w:tabs>
          <w:tab w:val="left" w:pos="2268"/>
        </w:tabs>
      </w:pPr>
    </w:p>
    <w:p w14:paraId="60016FC3" w14:textId="77777777" w:rsidR="008756FE" w:rsidRDefault="008756FE" w:rsidP="00131BAB">
      <w:pPr>
        <w:tabs>
          <w:tab w:val="left" w:pos="2268"/>
        </w:tabs>
      </w:pPr>
    </w:p>
    <w:p w14:paraId="3229672E" w14:textId="77777777" w:rsidR="008756FE" w:rsidRDefault="008756FE" w:rsidP="00131BAB">
      <w:pPr>
        <w:tabs>
          <w:tab w:val="left" w:pos="2268"/>
        </w:tabs>
      </w:pPr>
    </w:p>
    <w:p w14:paraId="7968134B" w14:textId="77777777" w:rsidR="008756FE" w:rsidRDefault="008756FE" w:rsidP="00131BAB">
      <w:pPr>
        <w:tabs>
          <w:tab w:val="left" w:pos="2268"/>
        </w:tabs>
      </w:pPr>
    </w:p>
    <w:p w14:paraId="1D5D0701" w14:textId="77777777" w:rsidR="008756FE" w:rsidRDefault="008756FE" w:rsidP="00131BAB">
      <w:pPr>
        <w:tabs>
          <w:tab w:val="left" w:pos="2268"/>
        </w:tabs>
      </w:pPr>
    </w:p>
    <w:p w14:paraId="56909082" w14:textId="77777777" w:rsidR="008756FE" w:rsidRDefault="008756FE" w:rsidP="00131BAB">
      <w:pPr>
        <w:tabs>
          <w:tab w:val="left" w:pos="2268"/>
        </w:tabs>
      </w:pPr>
    </w:p>
    <w:p w14:paraId="0304BDB9" w14:textId="77777777" w:rsidR="008756FE" w:rsidRDefault="008756FE" w:rsidP="00131BAB">
      <w:pPr>
        <w:tabs>
          <w:tab w:val="left" w:pos="2268"/>
        </w:tabs>
      </w:pPr>
    </w:p>
    <w:p w14:paraId="67EF044C" w14:textId="77777777" w:rsidR="008756FE" w:rsidRDefault="008756FE" w:rsidP="00131BAB">
      <w:pPr>
        <w:tabs>
          <w:tab w:val="left" w:pos="2268"/>
        </w:tabs>
      </w:pPr>
    </w:p>
    <w:p w14:paraId="40D922B5" w14:textId="77777777" w:rsidR="00131BAB" w:rsidRPr="00F83135" w:rsidRDefault="00131BAB" w:rsidP="008756FE">
      <w:pPr>
        <w:tabs>
          <w:tab w:val="left" w:pos="2268"/>
        </w:tabs>
        <w:spacing w:line="360" w:lineRule="auto"/>
        <w:rPr>
          <w:sz w:val="28"/>
        </w:rPr>
      </w:pPr>
      <w:r w:rsidRPr="00F83135">
        <w:rPr>
          <w:sz w:val="28"/>
        </w:rPr>
        <w:t>Autoři</w:t>
      </w:r>
      <w:r w:rsidR="00882623" w:rsidRPr="00F83135">
        <w:rPr>
          <w:sz w:val="28"/>
        </w:rPr>
        <w:t xml:space="preserve"> práce</w:t>
      </w:r>
      <w:r w:rsidR="00FB3E37" w:rsidRPr="00F83135">
        <w:rPr>
          <w:sz w:val="28"/>
        </w:rPr>
        <w:t xml:space="preserve">: </w:t>
      </w:r>
      <w:r w:rsidR="00882623" w:rsidRPr="00F83135">
        <w:rPr>
          <w:sz w:val="28"/>
        </w:rPr>
        <w:tab/>
      </w:r>
      <w:r w:rsidRPr="00F83135">
        <w:rPr>
          <w:sz w:val="28"/>
        </w:rPr>
        <w:t>Milan Novák</w:t>
      </w:r>
    </w:p>
    <w:p w14:paraId="36057F05" w14:textId="7E2D903F" w:rsidR="00FB3E37" w:rsidRPr="00F83135" w:rsidRDefault="00131BAB" w:rsidP="008756FE">
      <w:pPr>
        <w:tabs>
          <w:tab w:val="left" w:pos="2268"/>
        </w:tabs>
        <w:spacing w:line="360" w:lineRule="auto"/>
        <w:rPr>
          <w:sz w:val="28"/>
        </w:rPr>
      </w:pPr>
      <w:r w:rsidRPr="00F83135">
        <w:rPr>
          <w:sz w:val="28"/>
        </w:rPr>
        <w:tab/>
      </w:r>
      <w:r w:rsidR="00605B1A" w:rsidRPr="00F83135">
        <w:rPr>
          <w:sz w:val="28"/>
        </w:rPr>
        <w:t>Tomáš Prokop</w:t>
      </w:r>
    </w:p>
    <w:p w14:paraId="0A8DDC01" w14:textId="66698207" w:rsidR="008756FE" w:rsidRPr="00F83135" w:rsidRDefault="008756FE" w:rsidP="008756FE">
      <w:pPr>
        <w:tabs>
          <w:tab w:val="left" w:pos="2268"/>
        </w:tabs>
        <w:spacing w:line="360" w:lineRule="auto"/>
        <w:rPr>
          <w:sz w:val="28"/>
        </w:rPr>
      </w:pPr>
      <w:r w:rsidRPr="00F83135">
        <w:rPr>
          <w:sz w:val="28"/>
        </w:rPr>
        <w:t>Datum:</w:t>
      </w:r>
      <w:r w:rsidRPr="00F83135">
        <w:rPr>
          <w:sz w:val="28"/>
        </w:rPr>
        <w:tab/>
        <w:t>11. 12. 2019</w:t>
      </w:r>
    </w:p>
    <w:p w14:paraId="0CCDBCD9" w14:textId="14206A51" w:rsidR="00FB3E37" w:rsidRPr="00090FF1" w:rsidRDefault="00FB3E37" w:rsidP="00AC0EA3">
      <w:pPr>
        <w:spacing w:before="960"/>
        <w:jc w:val="center"/>
        <w:rPr>
          <w:sz w:val="28"/>
          <w:szCs w:val="28"/>
        </w:rPr>
      </w:pPr>
      <w:r>
        <w:rPr>
          <w:sz w:val="28"/>
          <w:szCs w:val="28"/>
        </w:rPr>
        <w:t>Jihlava 201</w:t>
      </w:r>
      <w:r w:rsidR="00605B1A">
        <w:rPr>
          <w:sz w:val="28"/>
          <w:szCs w:val="28"/>
        </w:rPr>
        <w:t>9</w:t>
      </w:r>
    </w:p>
    <w:p w14:paraId="66475B13" w14:textId="65734564" w:rsidR="000C684D" w:rsidRDefault="000C684D">
      <w:r>
        <w:br w:type="page"/>
      </w:r>
    </w:p>
    <w:p w14:paraId="5C23BFEB" w14:textId="77777777" w:rsidR="00FB3E37" w:rsidRDefault="00FB3E37" w:rsidP="00131BAB">
      <w:pPr>
        <w:pStyle w:val="Nadpis1"/>
        <w:numPr>
          <w:ilvl w:val="0"/>
          <w:numId w:val="0"/>
        </w:numPr>
        <w:ind w:left="574"/>
        <w:sectPr w:rsidR="00FB3E37" w:rsidSect="008756FE">
          <w:headerReference w:type="even" r:id="rId9"/>
          <w:pgSz w:w="11906" w:h="16838" w:code="9"/>
          <w:pgMar w:top="1418" w:right="1418" w:bottom="1418" w:left="1985" w:header="709" w:footer="709" w:gutter="0"/>
          <w:cols w:space="708"/>
          <w:docGrid w:linePitch="360"/>
        </w:sectPr>
      </w:pPr>
    </w:p>
    <w:p w14:paraId="1C304163" w14:textId="63D8D3F0" w:rsidR="000A4816" w:rsidRDefault="002F3CE9" w:rsidP="000A4816">
      <w:pPr>
        <w:pStyle w:val="Nzev"/>
        <w:spacing w:before="0"/>
        <w:jc w:val="both"/>
      </w:pPr>
      <w:r>
        <w:lastRenderedPageBreak/>
        <w:t>Abstrakt</w:t>
      </w:r>
    </w:p>
    <w:p w14:paraId="155FB595" w14:textId="362D1AD5" w:rsidR="001650ED" w:rsidRPr="001650ED" w:rsidRDefault="001650ED" w:rsidP="001650ED">
      <w:pPr>
        <w:pStyle w:val="Zkladntext"/>
      </w:pPr>
      <w:r>
        <w:t>Tématem této práce je</w:t>
      </w:r>
      <w:r w:rsidR="00A32603">
        <w:t xml:space="preserve"> vytvoření a</w:t>
      </w:r>
      <w:r>
        <w:t xml:space="preserve"> </w:t>
      </w:r>
      <w:r w:rsidR="002F3CE9">
        <w:t xml:space="preserve">popis </w:t>
      </w:r>
      <w:r w:rsidR="009D7E7A">
        <w:t>programu</w:t>
      </w:r>
      <w:r w:rsidR="00A32603">
        <w:t xml:space="preserve"> </w:t>
      </w:r>
      <w:r w:rsidR="002F3CE9">
        <w:t>pro</w:t>
      </w:r>
      <w:r w:rsidR="00A32603">
        <w:t xml:space="preserve"> vedení a sledování </w:t>
      </w:r>
      <w:r w:rsidR="00146A85">
        <w:t>sk</w:t>
      </w:r>
      <w:r w:rsidR="00A32603">
        <w:t>l</w:t>
      </w:r>
      <w:r w:rsidR="00146A85">
        <w:t>a</w:t>
      </w:r>
      <w:r w:rsidR="00A32603">
        <w:t>du zboží.</w:t>
      </w:r>
      <w:r w:rsidR="002F3CE9">
        <w:t xml:space="preserve"> Zá</w:t>
      </w:r>
      <w:r w:rsidR="00A32603">
        <w:t>kladním účelem nasazení takové</w:t>
      </w:r>
      <w:r w:rsidR="002F3CE9">
        <w:t xml:space="preserve"> </w:t>
      </w:r>
      <w:r w:rsidR="00A32603">
        <w:t>aplikace</w:t>
      </w:r>
      <w:r w:rsidR="002F3CE9">
        <w:t xml:space="preserve"> je</w:t>
      </w:r>
      <w:r w:rsidR="00A32603">
        <w:t xml:space="preserve"> umožnit svému uživateli </w:t>
      </w:r>
      <w:r w:rsidR="00146A85">
        <w:t>pohodlné a intuitivní</w:t>
      </w:r>
      <w:r w:rsidR="002F3CE9">
        <w:t xml:space="preserve"> </w:t>
      </w:r>
      <w:r w:rsidR="00146A85">
        <w:t xml:space="preserve">provádění </w:t>
      </w:r>
      <w:r w:rsidR="002F3CE9">
        <w:t>úkonů, které jsou</w:t>
      </w:r>
      <w:r w:rsidR="0074000A">
        <w:t xml:space="preserve"> spojeny</w:t>
      </w:r>
      <w:r w:rsidR="002F3CE9">
        <w:t xml:space="preserve"> s</w:t>
      </w:r>
      <w:r w:rsidR="00146A85">
        <w:t> provozem skladu zboží</w:t>
      </w:r>
      <w:r w:rsidR="0074000A">
        <w:t xml:space="preserve">. </w:t>
      </w:r>
      <w:r w:rsidR="00146A85">
        <w:t xml:space="preserve">K těmto úkonům patří například výpis všech druhů zboží dostupných na skladě, vyhledávání zboží podle identifikačního čísla, přidávání, úpravy zboží, odebíraní zboží nebo výpočet celkové ceny zboží na skladě. </w:t>
      </w:r>
      <w:r w:rsidR="0074000A">
        <w:t>V</w:t>
      </w:r>
      <w:r w:rsidR="0011707F">
        <w:t> </w:t>
      </w:r>
      <w:r w:rsidR="0074000A">
        <w:t>této</w:t>
      </w:r>
      <w:r w:rsidR="0011707F">
        <w:t xml:space="preserve"> práci</w:t>
      </w:r>
      <w:r w:rsidR="0074000A">
        <w:t xml:space="preserve"> </w:t>
      </w:r>
      <w:r w:rsidR="00146A85">
        <w:t>je</w:t>
      </w:r>
      <w:r w:rsidR="0074000A">
        <w:t xml:space="preserve"> </w:t>
      </w:r>
      <w:r w:rsidR="00146A85">
        <w:t xml:space="preserve">popsána realizace </w:t>
      </w:r>
      <w:r w:rsidR="009D7E7A">
        <w:t>programu</w:t>
      </w:r>
      <w:r w:rsidR="00146A85">
        <w:t xml:space="preserve">, otestování </w:t>
      </w:r>
      <w:r w:rsidR="009D7E7A">
        <w:t>programu</w:t>
      </w:r>
      <w:r w:rsidR="00146A85">
        <w:t xml:space="preserve"> a přiložen je i jednoduchý manuál k ovládání aplikace.</w:t>
      </w:r>
    </w:p>
    <w:p w14:paraId="7574C82C" w14:textId="0249411F" w:rsidR="000A4816" w:rsidRDefault="000A4816">
      <w:pPr>
        <w:rPr>
          <w:b/>
          <w:kern w:val="32"/>
          <w:sz w:val="32"/>
          <w:szCs w:val="52"/>
        </w:rPr>
      </w:pPr>
      <w:r>
        <w:br w:type="page"/>
      </w:r>
    </w:p>
    <w:p w14:paraId="62867901" w14:textId="77777777" w:rsidR="00FB3E37" w:rsidRDefault="00FB3E37" w:rsidP="00FB3E37">
      <w:pPr>
        <w:pStyle w:val="Nzev"/>
      </w:pPr>
      <w:r>
        <w:lastRenderedPageBreak/>
        <w:t>Obsah</w:t>
      </w:r>
    </w:p>
    <w:p w14:paraId="57AA200C" w14:textId="77777777" w:rsidR="00526B9E" w:rsidRDefault="006576AB">
      <w:pPr>
        <w:pStyle w:val="Obsah1"/>
        <w:tabs>
          <w:tab w:val="left" w:pos="4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919761" w:history="1">
        <w:r w:rsidR="00526B9E" w:rsidRPr="00261CC4">
          <w:rPr>
            <w:rStyle w:val="Hypertextovodkaz"/>
            <w:noProof/>
          </w:rPr>
          <w:t>1</w:t>
        </w:r>
        <w:r w:rsidR="00526B9E">
          <w:rPr>
            <w:rFonts w:asciiTheme="minorHAnsi" w:eastAsiaTheme="minorEastAsia" w:hAnsiTheme="minorHAnsi" w:cstheme="minorBidi"/>
            <w:noProof/>
            <w:sz w:val="22"/>
            <w:szCs w:val="22"/>
          </w:rPr>
          <w:tab/>
        </w:r>
        <w:r w:rsidR="00526B9E" w:rsidRPr="00261CC4">
          <w:rPr>
            <w:rStyle w:val="Hypertextovodkaz"/>
            <w:noProof/>
          </w:rPr>
          <w:t>Analýza problému a návrh řešení</w:t>
        </w:r>
        <w:r w:rsidR="00526B9E">
          <w:rPr>
            <w:noProof/>
            <w:webHidden/>
          </w:rPr>
          <w:tab/>
        </w:r>
        <w:r w:rsidR="00526B9E">
          <w:rPr>
            <w:noProof/>
            <w:webHidden/>
          </w:rPr>
          <w:fldChar w:fldCharType="begin"/>
        </w:r>
        <w:r w:rsidR="00526B9E">
          <w:rPr>
            <w:noProof/>
            <w:webHidden/>
          </w:rPr>
          <w:instrText xml:space="preserve"> PAGEREF _Toc27919761 \h </w:instrText>
        </w:r>
        <w:r w:rsidR="00526B9E">
          <w:rPr>
            <w:noProof/>
            <w:webHidden/>
          </w:rPr>
        </w:r>
        <w:r w:rsidR="00526B9E">
          <w:rPr>
            <w:noProof/>
            <w:webHidden/>
          </w:rPr>
          <w:fldChar w:fldCharType="separate"/>
        </w:r>
        <w:r w:rsidR="00526B9E">
          <w:rPr>
            <w:noProof/>
            <w:webHidden/>
          </w:rPr>
          <w:t>6</w:t>
        </w:r>
        <w:r w:rsidR="00526B9E">
          <w:rPr>
            <w:noProof/>
            <w:webHidden/>
          </w:rPr>
          <w:fldChar w:fldCharType="end"/>
        </w:r>
      </w:hyperlink>
    </w:p>
    <w:p w14:paraId="349C52B6"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62" w:history="1">
        <w:r w:rsidRPr="00261CC4">
          <w:rPr>
            <w:rStyle w:val="Hypertextovodkaz"/>
            <w:noProof/>
          </w:rPr>
          <w:t>1.1</w:t>
        </w:r>
        <w:r>
          <w:rPr>
            <w:rFonts w:asciiTheme="minorHAnsi" w:eastAsiaTheme="minorEastAsia" w:hAnsiTheme="minorHAnsi" w:cstheme="minorBidi"/>
            <w:noProof/>
            <w:sz w:val="22"/>
            <w:szCs w:val="22"/>
          </w:rPr>
          <w:tab/>
        </w:r>
        <w:r w:rsidRPr="00261CC4">
          <w:rPr>
            <w:rStyle w:val="Hypertextovodkaz"/>
            <w:noProof/>
          </w:rPr>
          <w:t>Formulace zadání</w:t>
        </w:r>
        <w:r>
          <w:rPr>
            <w:noProof/>
            <w:webHidden/>
          </w:rPr>
          <w:tab/>
        </w:r>
        <w:r>
          <w:rPr>
            <w:noProof/>
            <w:webHidden/>
          </w:rPr>
          <w:fldChar w:fldCharType="begin"/>
        </w:r>
        <w:r>
          <w:rPr>
            <w:noProof/>
            <w:webHidden/>
          </w:rPr>
          <w:instrText xml:space="preserve"> PAGEREF _Toc27919762 \h </w:instrText>
        </w:r>
        <w:r>
          <w:rPr>
            <w:noProof/>
            <w:webHidden/>
          </w:rPr>
        </w:r>
        <w:r>
          <w:rPr>
            <w:noProof/>
            <w:webHidden/>
          </w:rPr>
          <w:fldChar w:fldCharType="separate"/>
        </w:r>
        <w:r>
          <w:rPr>
            <w:noProof/>
            <w:webHidden/>
          </w:rPr>
          <w:t>6</w:t>
        </w:r>
        <w:r>
          <w:rPr>
            <w:noProof/>
            <w:webHidden/>
          </w:rPr>
          <w:fldChar w:fldCharType="end"/>
        </w:r>
      </w:hyperlink>
    </w:p>
    <w:p w14:paraId="6C1DEE99"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63" w:history="1">
        <w:r w:rsidRPr="00261CC4">
          <w:rPr>
            <w:rStyle w:val="Hypertextovodkaz"/>
            <w:noProof/>
          </w:rPr>
          <w:t>1.2</w:t>
        </w:r>
        <w:r>
          <w:rPr>
            <w:rFonts w:asciiTheme="minorHAnsi" w:eastAsiaTheme="minorEastAsia" w:hAnsiTheme="minorHAnsi" w:cstheme="minorBidi"/>
            <w:noProof/>
            <w:sz w:val="22"/>
            <w:szCs w:val="22"/>
          </w:rPr>
          <w:tab/>
        </w:r>
        <w:r w:rsidRPr="00261CC4">
          <w:rPr>
            <w:rStyle w:val="Hypertextovodkaz"/>
            <w:noProof/>
          </w:rPr>
          <w:t>Analýza problému</w:t>
        </w:r>
        <w:r>
          <w:rPr>
            <w:noProof/>
            <w:webHidden/>
          </w:rPr>
          <w:tab/>
        </w:r>
        <w:r>
          <w:rPr>
            <w:noProof/>
            <w:webHidden/>
          </w:rPr>
          <w:fldChar w:fldCharType="begin"/>
        </w:r>
        <w:r>
          <w:rPr>
            <w:noProof/>
            <w:webHidden/>
          </w:rPr>
          <w:instrText xml:space="preserve"> PAGEREF _Toc27919763 \h </w:instrText>
        </w:r>
        <w:r>
          <w:rPr>
            <w:noProof/>
            <w:webHidden/>
          </w:rPr>
        </w:r>
        <w:r>
          <w:rPr>
            <w:noProof/>
            <w:webHidden/>
          </w:rPr>
          <w:fldChar w:fldCharType="separate"/>
        </w:r>
        <w:r>
          <w:rPr>
            <w:noProof/>
            <w:webHidden/>
          </w:rPr>
          <w:t>6</w:t>
        </w:r>
        <w:r>
          <w:rPr>
            <w:noProof/>
            <w:webHidden/>
          </w:rPr>
          <w:fldChar w:fldCharType="end"/>
        </w:r>
      </w:hyperlink>
    </w:p>
    <w:p w14:paraId="535765A8"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64" w:history="1">
        <w:r w:rsidRPr="00261CC4">
          <w:rPr>
            <w:rStyle w:val="Hypertextovodkaz"/>
            <w:noProof/>
          </w:rPr>
          <w:t>1.3</w:t>
        </w:r>
        <w:r>
          <w:rPr>
            <w:rFonts w:asciiTheme="minorHAnsi" w:eastAsiaTheme="minorEastAsia" w:hAnsiTheme="minorHAnsi" w:cstheme="minorBidi"/>
            <w:noProof/>
            <w:sz w:val="22"/>
            <w:szCs w:val="22"/>
          </w:rPr>
          <w:tab/>
        </w:r>
        <w:r w:rsidRPr="00261CC4">
          <w:rPr>
            <w:rStyle w:val="Hypertextovodkaz"/>
            <w:noProof/>
          </w:rPr>
          <w:t>Možná řešení a návrh zvoleného řešení</w:t>
        </w:r>
        <w:r>
          <w:rPr>
            <w:noProof/>
            <w:webHidden/>
          </w:rPr>
          <w:tab/>
        </w:r>
        <w:r>
          <w:rPr>
            <w:noProof/>
            <w:webHidden/>
          </w:rPr>
          <w:fldChar w:fldCharType="begin"/>
        </w:r>
        <w:r>
          <w:rPr>
            <w:noProof/>
            <w:webHidden/>
          </w:rPr>
          <w:instrText xml:space="preserve"> PAGEREF _Toc27919764 \h </w:instrText>
        </w:r>
        <w:r>
          <w:rPr>
            <w:noProof/>
            <w:webHidden/>
          </w:rPr>
        </w:r>
        <w:r>
          <w:rPr>
            <w:noProof/>
            <w:webHidden/>
          </w:rPr>
          <w:fldChar w:fldCharType="separate"/>
        </w:r>
        <w:r>
          <w:rPr>
            <w:noProof/>
            <w:webHidden/>
          </w:rPr>
          <w:t>7</w:t>
        </w:r>
        <w:r>
          <w:rPr>
            <w:noProof/>
            <w:webHidden/>
          </w:rPr>
          <w:fldChar w:fldCharType="end"/>
        </w:r>
      </w:hyperlink>
    </w:p>
    <w:p w14:paraId="5AE3C475"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65" w:history="1">
        <w:r w:rsidRPr="00261CC4">
          <w:rPr>
            <w:rStyle w:val="Hypertextovodkaz"/>
            <w:noProof/>
          </w:rPr>
          <w:t>1.4</w:t>
        </w:r>
        <w:r>
          <w:rPr>
            <w:rFonts w:asciiTheme="minorHAnsi" w:eastAsiaTheme="minorEastAsia" w:hAnsiTheme="minorHAnsi" w:cstheme="minorBidi"/>
            <w:noProof/>
            <w:sz w:val="22"/>
            <w:szCs w:val="22"/>
          </w:rPr>
          <w:tab/>
        </w:r>
        <w:r w:rsidRPr="00261CC4">
          <w:rPr>
            <w:rStyle w:val="Hypertextovodkaz"/>
            <w:noProof/>
          </w:rPr>
          <w:t>Odůvodnění volby řešení a zvolených algoritmů</w:t>
        </w:r>
        <w:r>
          <w:rPr>
            <w:noProof/>
            <w:webHidden/>
          </w:rPr>
          <w:tab/>
        </w:r>
        <w:r>
          <w:rPr>
            <w:noProof/>
            <w:webHidden/>
          </w:rPr>
          <w:fldChar w:fldCharType="begin"/>
        </w:r>
        <w:r>
          <w:rPr>
            <w:noProof/>
            <w:webHidden/>
          </w:rPr>
          <w:instrText xml:space="preserve"> PAGEREF _Toc27919765 \h </w:instrText>
        </w:r>
        <w:r>
          <w:rPr>
            <w:noProof/>
            <w:webHidden/>
          </w:rPr>
        </w:r>
        <w:r>
          <w:rPr>
            <w:noProof/>
            <w:webHidden/>
          </w:rPr>
          <w:fldChar w:fldCharType="separate"/>
        </w:r>
        <w:r>
          <w:rPr>
            <w:noProof/>
            <w:webHidden/>
          </w:rPr>
          <w:t>7</w:t>
        </w:r>
        <w:r>
          <w:rPr>
            <w:noProof/>
            <w:webHidden/>
          </w:rPr>
          <w:fldChar w:fldCharType="end"/>
        </w:r>
      </w:hyperlink>
    </w:p>
    <w:p w14:paraId="6EF4A1F4" w14:textId="77777777" w:rsidR="00526B9E" w:rsidRDefault="00526B9E">
      <w:pPr>
        <w:pStyle w:val="Obsah1"/>
        <w:tabs>
          <w:tab w:val="left" w:pos="480"/>
          <w:tab w:val="right" w:leader="dot" w:pos="8493"/>
        </w:tabs>
        <w:rPr>
          <w:rFonts w:asciiTheme="minorHAnsi" w:eastAsiaTheme="minorEastAsia" w:hAnsiTheme="minorHAnsi" w:cstheme="minorBidi"/>
          <w:noProof/>
          <w:sz w:val="22"/>
          <w:szCs w:val="22"/>
        </w:rPr>
      </w:pPr>
      <w:hyperlink w:anchor="_Toc27919766" w:history="1">
        <w:r w:rsidRPr="00261CC4">
          <w:rPr>
            <w:rStyle w:val="Hypertextovodkaz"/>
            <w:noProof/>
          </w:rPr>
          <w:t>2</w:t>
        </w:r>
        <w:r>
          <w:rPr>
            <w:rFonts w:asciiTheme="minorHAnsi" w:eastAsiaTheme="minorEastAsia" w:hAnsiTheme="minorHAnsi" w:cstheme="minorBidi"/>
            <w:noProof/>
            <w:sz w:val="22"/>
            <w:szCs w:val="22"/>
          </w:rPr>
          <w:tab/>
        </w:r>
        <w:r w:rsidRPr="00261CC4">
          <w:rPr>
            <w:rStyle w:val="Hypertextovodkaz"/>
            <w:noProof/>
          </w:rPr>
          <w:t>Popis realizace projektu</w:t>
        </w:r>
        <w:r>
          <w:rPr>
            <w:noProof/>
            <w:webHidden/>
          </w:rPr>
          <w:tab/>
        </w:r>
        <w:r>
          <w:rPr>
            <w:noProof/>
            <w:webHidden/>
          </w:rPr>
          <w:fldChar w:fldCharType="begin"/>
        </w:r>
        <w:r>
          <w:rPr>
            <w:noProof/>
            <w:webHidden/>
          </w:rPr>
          <w:instrText xml:space="preserve"> PAGEREF _Toc27919766 \h </w:instrText>
        </w:r>
        <w:r>
          <w:rPr>
            <w:noProof/>
            <w:webHidden/>
          </w:rPr>
        </w:r>
        <w:r>
          <w:rPr>
            <w:noProof/>
            <w:webHidden/>
          </w:rPr>
          <w:fldChar w:fldCharType="separate"/>
        </w:r>
        <w:r>
          <w:rPr>
            <w:noProof/>
            <w:webHidden/>
          </w:rPr>
          <w:t>8</w:t>
        </w:r>
        <w:r>
          <w:rPr>
            <w:noProof/>
            <w:webHidden/>
          </w:rPr>
          <w:fldChar w:fldCharType="end"/>
        </w:r>
      </w:hyperlink>
    </w:p>
    <w:p w14:paraId="39F60B99" w14:textId="77777777" w:rsidR="00526B9E" w:rsidRDefault="00526B9E">
      <w:pPr>
        <w:pStyle w:val="Obsah1"/>
        <w:tabs>
          <w:tab w:val="left" w:pos="480"/>
          <w:tab w:val="right" w:leader="dot" w:pos="8493"/>
        </w:tabs>
        <w:rPr>
          <w:rFonts w:asciiTheme="minorHAnsi" w:eastAsiaTheme="minorEastAsia" w:hAnsiTheme="minorHAnsi" w:cstheme="minorBidi"/>
          <w:noProof/>
          <w:sz w:val="22"/>
          <w:szCs w:val="22"/>
        </w:rPr>
      </w:pPr>
      <w:hyperlink w:anchor="_Toc27919767" w:history="1">
        <w:r w:rsidRPr="00261CC4">
          <w:rPr>
            <w:rStyle w:val="Hypertextovodkaz"/>
            <w:noProof/>
          </w:rPr>
          <w:t>3</w:t>
        </w:r>
        <w:r>
          <w:rPr>
            <w:rFonts w:asciiTheme="minorHAnsi" w:eastAsiaTheme="minorEastAsia" w:hAnsiTheme="minorHAnsi" w:cstheme="minorBidi"/>
            <w:noProof/>
            <w:sz w:val="22"/>
            <w:szCs w:val="22"/>
          </w:rPr>
          <w:tab/>
        </w:r>
        <w:r w:rsidRPr="00261CC4">
          <w:rPr>
            <w:rStyle w:val="Hypertextovodkaz"/>
            <w:noProof/>
          </w:rPr>
          <w:t>Testování programu</w:t>
        </w:r>
        <w:r>
          <w:rPr>
            <w:noProof/>
            <w:webHidden/>
          </w:rPr>
          <w:tab/>
        </w:r>
        <w:r>
          <w:rPr>
            <w:noProof/>
            <w:webHidden/>
          </w:rPr>
          <w:fldChar w:fldCharType="begin"/>
        </w:r>
        <w:r>
          <w:rPr>
            <w:noProof/>
            <w:webHidden/>
          </w:rPr>
          <w:instrText xml:space="preserve"> PAGEREF _Toc27919767 \h </w:instrText>
        </w:r>
        <w:r>
          <w:rPr>
            <w:noProof/>
            <w:webHidden/>
          </w:rPr>
        </w:r>
        <w:r>
          <w:rPr>
            <w:noProof/>
            <w:webHidden/>
          </w:rPr>
          <w:fldChar w:fldCharType="separate"/>
        </w:r>
        <w:r>
          <w:rPr>
            <w:noProof/>
            <w:webHidden/>
          </w:rPr>
          <w:t>9</w:t>
        </w:r>
        <w:r>
          <w:rPr>
            <w:noProof/>
            <w:webHidden/>
          </w:rPr>
          <w:fldChar w:fldCharType="end"/>
        </w:r>
      </w:hyperlink>
    </w:p>
    <w:p w14:paraId="2F27AD19"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68" w:history="1">
        <w:r w:rsidRPr="00261CC4">
          <w:rPr>
            <w:rStyle w:val="Hypertextovodkaz"/>
            <w:noProof/>
          </w:rPr>
          <w:t>3.1</w:t>
        </w:r>
        <w:r>
          <w:rPr>
            <w:rFonts w:asciiTheme="minorHAnsi" w:eastAsiaTheme="minorEastAsia" w:hAnsiTheme="minorHAnsi" w:cstheme="minorBidi"/>
            <w:noProof/>
            <w:sz w:val="22"/>
            <w:szCs w:val="22"/>
          </w:rPr>
          <w:tab/>
        </w:r>
        <w:r w:rsidRPr="00261CC4">
          <w:rPr>
            <w:rStyle w:val="Hypertextovodkaz"/>
            <w:noProof/>
          </w:rPr>
          <w:t>Import dat ze souboru</w:t>
        </w:r>
        <w:r>
          <w:rPr>
            <w:noProof/>
            <w:webHidden/>
          </w:rPr>
          <w:tab/>
        </w:r>
        <w:r>
          <w:rPr>
            <w:noProof/>
            <w:webHidden/>
          </w:rPr>
          <w:fldChar w:fldCharType="begin"/>
        </w:r>
        <w:r>
          <w:rPr>
            <w:noProof/>
            <w:webHidden/>
          </w:rPr>
          <w:instrText xml:space="preserve"> PAGEREF _Toc27919768 \h </w:instrText>
        </w:r>
        <w:r>
          <w:rPr>
            <w:noProof/>
            <w:webHidden/>
          </w:rPr>
        </w:r>
        <w:r>
          <w:rPr>
            <w:noProof/>
            <w:webHidden/>
          </w:rPr>
          <w:fldChar w:fldCharType="separate"/>
        </w:r>
        <w:r>
          <w:rPr>
            <w:noProof/>
            <w:webHidden/>
          </w:rPr>
          <w:t>9</w:t>
        </w:r>
        <w:r>
          <w:rPr>
            <w:noProof/>
            <w:webHidden/>
          </w:rPr>
          <w:fldChar w:fldCharType="end"/>
        </w:r>
      </w:hyperlink>
    </w:p>
    <w:p w14:paraId="20285A9F"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69" w:history="1">
        <w:r w:rsidRPr="00261CC4">
          <w:rPr>
            <w:rStyle w:val="Hypertextovodkaz"/>
            <w:noProof/>
          </w:rPr>
          <w:t>3.2</w:t>
        </w:r>
        <w:r>
          <w:rPr>
            <w:rFonts w:asciiTheme="minorHAnsi" w:eastAsiaTheme="minorEastAsia" w:hAnsiTheme="minorHAnsi" w:cstheme="minorBidi"/>
            <w:noProof/>
            <w:sz w:val="22"/>
            <w:szCs w:val="22"/>
          </w:rPr>
          <w:tab/>
        </w:r>
        <w:r w:rsidRPr="00261CC4">
          <w:rPr>
            <w:rStyle w:val="Hypertextovodkaz"/>
            <w:noProof/>
          </w:rPr>
          <w:t>Vložení nové položky</w:t>
        </w:r>
        <w:r>
          <w:rPr>
            <w:noProof/>
            <w:webHidden/>
          </w:rPr>
          <w:tab/>
        </w:r>
        <w:r>
          <w:rPr>
            <w:noProof/>
            <w:webHidden/>
          </w:rPr>
          <w:fldChar w:fldCharType="begin"/>
        </w:r>
        <w:r>
          <w:rPr>
            <w:noProof/>
            <w:webHidden/>
          </w:rPr>
          <w:instrText xml:space="preserve"> PAGEREF _Toc27919769 \h </w:instrText>
        </w:r>
        <w:r>
          <w:rPr>
            <w:noProof/>
            <w:webHidden/>
          </w:rPr>
        </w:r>
        <w:r>
          <w:rPr>
            <w:noProof/>
            <w:webHidden/>
          </w:rPr>
          <w:fldChar w:fldCharType="separate"/>
        </w:r>
        <w:r>
          <w:rPr>
            <w:noProof/>
            <w:webHidden/>
          </w:rPr>
          <w:t>10</w:t>
        </w:r>
        <w:r>
          <w:rPr>
            <w:noProof/>
            <w:webHidden/>
          </w:rPr>
          <w:fldChar w:fldCharType="end"/>
        </w:r>
      </w:hyperlink>
    </w:p>
    <w:p w14:paraId="472944A0"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0" w:history="1">
        <w:r w:rsidRPr="00261CC4">
          <w:rPr>
            <w:rStyle w:val="Hypertextovodkaz"/>
            <w:noProof/>
          </w:rPr>
          <w:t>3.3</w:t>
        </w:r>
        <w:r>
          <w:rPr>
            <w:rFonts w:asciiTheme="minorHAnsi" w:eastAsiaTheme="minorEastAsia" w:hAnsiTheme="minorHAnsi" w:cstheme="minorBidi"/>
            <w:noProof/>
            <w:sz w:val="22"/>
            <w:szCs w:val="22"/>
          </w:rPr>
          <w:tab/>
        </w:r>
        <w:r w:rsidRPr="00261CC4">
          <w:rPr>
            <w:rStyle w:val="Hypertextovodkaz"/>
            <w:noProof/>
          </w:rPr>
          <w:t>Úprava položky v seznamu</w:t>
        </w:r>
        <w:r>
          <w:rPr>
            <w:noProof/>
            <w:webHidden/>
          </w:rPr>
          <w:tab/>
        </w:r>
        <w:r>
          <w:rPr>
            <w:noProof/>
            <w:webHidden/>
          </w:rPr>
          <w:fldChar w:fldCharType="begin"/>
        </w:r>
        <w:r>
          <w:rPr>
            <w:noProof/>
            <w:webHidden/>
          </w:rPr>
          <w:instrText xml:space="preserve"> PAGEREF _Toc27919770 \h </w:instrText>
        </w:r>
        <w:r>
          <w:rPr>
            <w:noProof/>
            <w:webHidden/>
          </w:rPr>
        </w:r>
        <w:r>
          <w:rPr>
            <w:noProof/>
            <w:webHidden/>
          </w:rPr>
          <w:fldChar w:fldCharType="separate"/>
        </w:r>
        <w:r>
          <w:rPr>
            <w:noProof/>
            <w:webHidden/>
          </w:rPr>
          <w:t>10</w:t>
        </w:r>
        <w:r>
          <w:rPr>
            <w:noProof/>
            <w:webHidden/>
          </w:rPr>
          <w:fldChar w:fldCharType="end"/>
        </w:r>
      </w:hyperlink>
    </w:p>
    <w:p w14:paraId="153A972D"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1" w:history="1">
        <w:r w:rsidRPr="00261CC4">
          <w:rPr>
            <w:rStyle w:val="Hypertextovodkaz"/>
            <w:noProof/>
          </w:rPr>
          <w:t>3.4</w:t>
        </w:r>
        <w:r>
          <w:rPr>
            <w:rFonts w:asciiTheme="minorHAnsi" w:eastAsiaTheme="minorEastAsia" w:hAnsiTheme="minorHAnsi" w:cstheme="minorBidi"/>
            <w:noProof/>
            <w:sz w:val="22"/>
            <w:szCs w:val="22"/>
          </w:rPr>
          <w:tab/>
        </w:r>
        <w:r w:rsidRPr="00261CC4">
          <w:rPr>
            <w:rStyle w:val="Hypertextovodkaz"/>
            <w:noProof/>
          </w:rPr>
          <w:t>Smazání položky ze seznamu</w:t>
        </w:r>
        <w:r>
          <w:rPr>
            <w:noProof/>
            <w:webHidden/>
          </w:rPr>
          <w:tab/>
        </w:r>
        <w:r>
          <w:rPr>
            <w:noProof/>
            <w:webHidden/>
          </w:rPr>
          <w:fldChar w:fldCharType="begin"/>
        </w:r>
        <w:r>
          <w:rPr>
            <w:noProof/>
            <w:webHidden/>
          </w:rPr>
          <w:instrText xml:space="preserve"> PAGEREF _Toc27919771 \h </w:instrText>
        </w:r>
        <w:r>
          <w:rPr>
            <w:noProof/>
            <w:webHidden/>
          </w:rPr>
        </w:r>
        <w:r>
          <w:rPr>
            <w:noProof/>
            <w:webHidden/>
          </w:rPr>
          <w:fldChar w:fldCharType="separate"/>
        </w:r>
        <w:r>
          <w:rPr>
            <w:noProof/>
            <w:webHidden/>
          </w:rPr>
          <w:t>11</w:t>
        </w:r>
        <w:r>
          <w:rPr>
            <w:noProof/>
            <w:webHidden/>
          </w:rPr>
          <w:fldChar w:fldCharType="end"/>
        </w:r>
      </w:hyperlink>
    </w:p>
    <w:p w14:paraId="03C66627"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2" w:history="1">
        <w:r w:rsidRPr="00261CC4">
          <w:rPr>
            <w:rStyle w:val="Hypertextovodkaz"/>
            <w:noProof/>
          </w:rPr>
          <w:t>3.5</w:t>
        </w:r>
        <w:r>
          <w:rPr>
            <w:rFonts w:asciiTheme="minorHAnsi" w:eastAsiaTheme="minorEastAsia" w:hAnsiTheme="minorHAnsi" w:cstheme="minorBidi"/>
            <w:noProof/>
            <w:sz w:val="22"/>
            <w:szCs w:val="22"/>
          </w:rPr>
          <w:tab/>
        </w:r>
        <w:r w:rsidRPr="00261CC4">
          <w:rPr>
            <w:rStyle w:val="Hypertextovodkaz"/>
            <w:noProof/>
          </w:rPr>
          <w:t>Nalezení položky</w:t>
        </w:r>
        <w:r>
          <w:rPr>
            <w:noProof/>
            <w:webHidden/>
          </w:rPr>
          <w:tab/>
        </w:r>
        <w:r>
          <w:rPr>
            <w:noProof/>
            <w:webHidden/>
          </w:rPr>
          <w:fldChar w:fldCharType="begin"/>
        </w:r>
        <w:r>
          <w:rPr>
            <w:noProof/>
            <w:webHidden/>
          </w:rPr>
          <w:instrText xml:space="preserve"> PAGEREF _Toc27919772 \h </w:instrText>
        </w:r>
        <w:r>
          <w:rPr>
            <w:noProof/>
            <w:webHidden/>
          </w:rPr>
        </w:r>
        <w:r>
          <w:rPr>
            <w:noProof/>
            <w:webHidden/>
          </w:rPr>
          <w:fldChar w:fldCharType="separate"/>
        </w:r>
        <w:r>
          <w:rPr>
            <w:noProof/>
            <w:webHidden/>
          </w:rPr>
          <w:t>11</w:t>
        </w:r>
        <w:r>
          <w:rPr>
            <w:noProof/>
            <w:webHidden/>
          </w:rPr>
          <w:fldChar w:fldCharType="end"/>
        </w:r>
      </w:hyperlink>
    </w:p>
    <w:p w14:paraId="6D49A09C"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3" w:history="1">
        <w:r w:rsidRPr="00261CC4">
          <w:rPr>
            <w:rStyle w:val="Hypertextovodkaz"/>
            <w:noProof/>
          </w:rPr>
          <w:t>3.6</w:t>
        </w:r>
        <w:r>
          <w:rPr>
            <w:rFonts w:asciiTheme="minorHAnsi" w:eastAsiaTheme="minorEastAsia" w:hAnsiTheme="minorHAnsi" w:cstheme="minorBidi"/>
            <w:noProof/>
            <w:sz w:val="22"/>
            <w:szCs w:val="22"/>
          </w:rPr>
          <w:tab/>
        </w:r>
        <w:r w:rsidRPr="00261CC4">
          <w:rPr>
            <w:rStyle w:val="Hypertextovodkaz"/>
            <w:noProof/>
          </w:rPr>
          <w:t>Vypsání seznamu produktů</w:t>
        </w:r>
        <w:r>
          <w:rPr>
            <w:noProof/>
            <w:webHidden/>
          </w:rPr>
          <w:tab/>
        </w:r>
        <w:r>
          <w:rPr>
            <w:noProof/>
            <w:webHidden/>
          </w:rPr>
          <w:fldChar w:fldCharType="begin"/>
        </w:r>
        <w:r>
          <w:rPr>
            <w:noProof/>
            <w:webHidden/>
          </w:rPr>
          <w:instrText xml:space="preserve"> PAGEREF _Toc27919773 \h </w:instrText>
        </w:r>
        <w:r>
          <w:rPr>
            <w:noProof/>
            <w:webHidden/>
          </w:rPr>
        </w:r>
        <w:r>
          <w:rPr>
            <w:noProof/>
            <w:webHidden/>
          </w:rPr>
          <w:fldChar w:fldCharType="separate"/>
        </w:r>
        <w:r>
          <w:rPr>
            <w:noProof/>
            <w:webHidden/>
          </w:rPr>
          <w:t>12</w:t>
        </w:r>
        <w:r>
          <w:rPr>
            <w:noProof/>
            <w:webHidden/>
          </w:rPr>
          <w:fldChar w:fldCharType="end"/>
        </w:r>
      </w:hyperlink>
    </w:p>
    <w:p w14:paraId="3CA37496"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4" w:history="1">
        <w:r w:rsidRPr="00261CC4">
          <w:rPr>
            <w:rStyle w:val="Hypertextovodkaz"/>
            <w:noProof/>
          </w:rPr>
          <w:t>3.7</w:t>
        </w:r>
        <w:r>
          <w:rPr>
            <w:rFonts w:asciiTheme="minorHAnsi" w:eastAsiaTheme="minorEastAsia" w:hAnsiTheme="minorHAnsi" w:cstheme="minorBidi"/>
            <w:noProof/>
            <w:sz w:val="22"/>
            <w:szCs w:val="22"/>
          </w:rPr>
          <w:tab/>
        </w:r>
        <w:r w:rsidRPr="00261CC4">
          <w:rPr>
            <w:rStyle w:val="Hypertextovodkaz"/>
            <w:noProof/>
          </w:rPr>
          <w:t>Spočítání celkové ceny zboží</w:t>
        </w:r>
        <w:r>
          <w:rPr>
            <w:noProof/>
            <w:webHidden/>
          </w:rPr>
          <w:tab/>
        </w:r>
        <w:r>
          <w:rPr>
            <w:noProof/>
            <w:webHidden/>
          </w:rPr>
          <w:fldChar w:fldCharType="begin"/>
        </w:r>
        <w:r>
          <w:rPr>
            <w:noProof/>
            <w:webHidden/>
          </w:rPr>
          <w:instrText xml:space="preserve"> PAGEREF _Toc27919774 \h </w:instrText>
        </w:r>
        <w:r>
          <w:rPr>
            <w:noProof/>
            <w:webHidden/>
          </w:rPr>
        </w:r>
        <w:r>
          <w:rPr>
            <w:noProof/>
            <w:webHidden/>
          </w:rPr>
          <w:fldChar w:fldCharType="separate"/>
        </w:r>
        <w:r>
          <w:rPr>
            <w:noProof/>
            <w:webHidden/>
          </w:rPr>
          <w:t>12</w:t>
        </w:r>
        <w:r>
          <w:rPr>
            <w:noProof/>
            <w:webHidden/>
          </w:rPr>
          <w:fldChar w:fldCharType="end"/>
        </w:r>
      </w:hyperlink>
    </w:p>
    <w:p w14:paraId="65BC7854"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5" w:history="1">
        <w:r w:rsidRPr="00261CC4">
          <w:rPr>
            <w:rStyle w:val="Hypertextovodkaz"/>
            <w:noProof/>
          </w:rPr>
          <w:t>3.8</w:t>
        </w:r>
        <w:r>
          <w:rPr>
            <w:rFonts w:asciiTheme="minorHAnsi" w:eastAsiaTheme="minorEastAsia" w:hAnsiTheme="minorHAnsi" w:cstheme="minorBidi"/>
            <w:noProof/>
            <w:sz w:val="22"/>
            <w:szCs w:val="22"/>
          </w:rPr>
          <w:tab/>
        </w:r>
        <w:r w:rsidRPr="00261CC4">
          <w:rPr>
            <w:rStyle w:val="Hypertextovodkaz"/>
            <w:noProof/>
          </w:rPr>
          <w:t>Seřazení produktů podle evidenčního čísla</w:t>
        </w:r>
        <w:r>
          <w:rPr>
            <w:noProof/>
            <w:webHidden/>
          </w:rPr>
          <w:tab/>
        </w:r>
        <w:r>
          <w:rPr>
            <w:noProof/>
            <w:webHidden/>
          </w:rPr>
          <w:fldChar w:fldCharType="begin"/>
        </w:r>
        <w:r>
          <w:rPr>
            <w:noProof/>
            <w:webHidden/>
          </w:rPr>
          <w:instrText xml:space="preserve"> PAGEREF _Toc27919775 \h </w:instrText>
        </w:r>
        <w:r>
          <w:rPr>
            <w:noProof/>
            <w:webHidden/>
          </w:rPr>
        </w:r>
        <w:r>
          <w:rPr>
            <w:noProof/>
            <w:webHidden/>
          </w:rPr>
          <w:fldChar w:fldCharType="separate"/>
        </w:r>
        <w:r>
          <w:rPr>
            <w:noProof/>
            <w:webHidden/>
          </w:rPr>
          <w:t>12</w:t>
        </w:r>
        <w:r>
          <w:rPr>
            <w:noProof/>
            <w:webHidden/>
          </w:rPr>
          <w:fldChar w:fldCharType="end"/>
        </w:r>
      </w:hyperlink>
    </w:p>
    <w:p w14:paraId="0A61268E"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6" w:history="1">
        <w:r w:rsidRPr="00261CC4">
          <w:rPr>
            <w:rStyle w:val="Hypertextovodkaz"/>
            <w:noProof/>
          </w:rPr>
          <w:t>3.9</w:t>
        </w:r>
        <w:r>
          <w:rPr>
            <w:rFonts w:asciiTheme="minorHAnsi" w:eastAsiaTheme="minorEastAsia" w:hAnsiTheme="minorHAnsi" w:cstheme="minorBidi"/>
            <w:noProof/>
            <w:sz w:val="22"/>
            <w:szCs w:val="22"/>
          </w:rPr>
          <w:tab/>
        </w:r>
        <w:r w:rsidRPr="00261CC4">
          <w:rPr>
            <w:rStyle w:val="Hypertextovodkaz"/>
            <w:noProof/>
          </w:rPr>
          <w:t>Uložení dat do externího souboru</w:t>
        </w:r>
        <w:r>
          <w:rPr>
            <w:noProof/>
            <w:webHidden/>
          </w:rPr>
          <w:tab/>
        </w:r>
        <w:r>
          <w:rPr>
            <w:noProof/>
            <w:webHidden/>
          </w:rPr>
          <w:fldChar w:fldCharType="begin"/>
        </w:r>
        <w:r>
          <w:rPr>
            <w:noProof/>
            <w:webHidden/>
          </w:rPr>
          <w:instrText xml:space="preserve"> PAGEREF _Toc27919776 \h </w:instrText>
        </w:r>
        <w:r>
          <w:rPr>
            <w:noProof/>
            <w:webHidden/>
          </w:rPr>
        </w:r>
        <w:r>
          <w:rPr>
            <w:noProof/>
            <w:webHidden/>
          </w:rPr>
          <w:fldChar w:fldCharType="separate"/>
        </w:r>
        <w:r>
          <w:rPr>
            <w:noProof/>
            <w:webHidden/>
          </w:rPr>
          <w:t>13</w:t>
        </w:r>
        <w:r>
          <w:rPr>
            <w:noProof/>
            <w:webHidden/>
          </w:rPr>
          <w:fldChar w:fldCharType="end"/>
        </w:r>
      </w:hyperlink>
    </w:p>
    <w:p w14:paraId="4C10C89D" w14:textId="77777777" w:rsidR="00526B9E" w:rsidRDefault="00526B9E">
      <w:pPr>
        <w:pStyle w:val="Obsah1"/>
        <w:tabs>
          <w:tab w:val="left" w:pos="480"/>
          <w:tab w:val="right" w:leader="dot" w:pos="8493"/>
        </w:tabs>
        <w:rPr>
          <w:rFonts w:asciiTheme="minorHAnsi" w:eastAsiaTheme="minorEastAsia" w:hAnsiTheme="minorHAnsi" w:cstheme="minorBidi"/>
          <w:noProof/>
          <w:sz w:val="22"/>
          <w:szCs w:val="22"/>
        </w:rPr>
      </w:pPr>
      <w:hyperlink w:anchor="_Toc27919777" w:history="1">
        <w:r w:rsidRPr="00261CC4">
          <w:rPr>
            <w:rStyle w:val="Hypertextovodkaz"/>
            <w:noProof/>
          </w:rPr>
          <w:t>4</w:t>
        </w:r>
        <w:r>
          <w:rPr>
            <w:rFonts w:asciiTheme="minorHAnsi" w:eastAsiaTheme="minorEastAsia" w:hAnsiTheme="minorHAnsi" w:cstheme="minorBidi"/>
            <w:noProof/>
            <w:sz w:val="22"/>
            <w:szCs w:val="22"/>
          </w:rPr>
          <w:tab/>
        </w:r>
        <w:r w:rsidRPr="00261CC4">
          <w:rPr>
            <w:rStyle w:val="Hypertextovodkaz"/>
            <w:noProof/>
          </w:rPr>
          <w:t>Zhodnocení výsledků</w:t>
        </w:r>
        <w:r>
          <w:rPr>
            <w:noProof/>
            <w:webHidden/>
          </w:rPr>
          <w:tab/>
        </w:r>
        <w:r>
          <w:rPr>
            <w:noProof/>
            <w:webHidden/>
          </w:rPr>
          <w:fldChar w:fldCharType="begin"/>
        </w:r>
        <w:r>
          <w:rPr>
            <w:noProof/>
            <w:webHidden/>
          </w:rPr>
          <w:instrText xml:space="preserve"> PAGEREF _Toc27919777 \h </w:instrText>
        </w:r>
        <w:r>
          <w:rPr>
            <w:noProof/>
            <w:webHidden/>
          </w:rPr>
        </w:r>
        <w:r>
          <w:rPr>
            <w:noProof/>
            <w:webHidden/>
          </w:rPr>
          <w:fldChar w:fldCharType="separate"/>
        </w:r>
        <w:r>
          <w:rPr>
            <w:noProof/>
            <w:webHidden/>
          </w:rPr>
          <w:t>14</w:t>
        </w:r>
        <w:r>
          <w:rPr>
            <w:noProof/>
            <w:webHidden/>
          </w:rPr>
          <w:fldChar w:fldCharType="end"/>
        </w:r>
      </w:hyperlink>
    </w:p>
    <w:p w14:paraId="3AECFD43" w14:textId="77777777" w:rsidR="00526B9E" w:rsidRDefault="00526B9E">
      <w:pPr>
        <w:pStyle w:val="Obsah1"/>
        <w:tabs>
          <w:tab w:val="left" w:pos="480"/>
          <w:tab w:val="right" w:leader="dot" w:pos="8493"/>
        </w:tabs>
        <w:rPr>
          <w:rFonts w:asciiTheme="minorHAnsi" w:eastAsiaTheme="minorEastAsia" w:hAnsiTheme="minorHAnsi" w:cstheme="minorBidi"/>
          <w:noProof/>
          <w:sz w:val="22"/>
          <w:szCs w:val="22"/>
        </w:rPr>
      </w:pPr>
      <w:hyperlink w:anchor="_Toc27919778" w:history="1">
        <w:r w:rsidRPr="00261CC4">
          <w:rPr>
            <w:rStyle w:val="Hypertextovodkaz"/>
            <w:noProof/>
          </w:rPr>
          <w:t>5</w:t>
        </w:r>
        <w:r>
          <w:rPr>
            <w:rFonts w:asciiTheme="minorHAnsi" w:eastAsiaTheme="minorEastAsia" w:hAnsiTheme="minorHAnsi" w:cstheme="minorBidi"/>
            <w:noProof/>
            <w:sz w:val="22"/>
            <w:szCs w:val="22"/>
          </w:rPr>
          <w:tab/>
        </w:r>
        <w:r w:rsidRPr="00261CC4">
          <w:rPr>
            <w:rStyle w:val="Hypertextovodkaz"/>
            <w:noProof/>
          </w:rPr>
          <w:t>Manuál k ovládání aplikace</w:t>
        </w:r>
        <w:r>
          <w:rPr>
            <w:noProof/>
            <w:webHidden/>
          </w:rPr>
          <w:tab/>
        </w:r>
        <w:r>
          <w:rPr>
            <w:noProof/>
            <w:webHidden/>
          </w:rPr>
          <w:fldChar w:fldCharType="begin"/>
        </w:r>
        <w:r>
          <w:rPr>
            <w:noProof/>
            <w:webHidden/>
          </w:rPr>
          <w:instrText xml:space="preserve"> PAGEREF _Toc27919778 \h </w:instrText>
        </w:r>
        <w:r>
          <w:rPr>
            <w:noProof/>
            <w:webHidden/>
          </w:rPr>
        </w:r>
        <w:r>
          <w:rPr>
            <w:noProof/>
            <w:webHidden/>
          </w:rPr>
          <w:fldChar w:fldCharType="separate"/>
        </w:r>
        <w:r>
          <w:rPr>
            <w:noProof/>
            <w:webHidden/>
          </w:rPr>
          <w:t>15</w:t>
        </w:r>
        <w:r>
          <w:rPr>
            <w:noProof/>
            <w:webHidden/>
          </w:rPr>
          <w:fldChar w:fldCharType="end"/>
        </w:r>
      </w:hyperlink>
    </w:p>
    <w:p w14:paraId="30BCBF18"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79" w:history="1">
        <w:r w:rsidRPr="00261CC4">
          <w:rPr>
            <w:rStyle w:val="Hypertextovodkaz"/>
            <w:noProof/>
          </w:rPr>
          <w:t>5.1</w:t>
        </w:r>
        <w:r>
          <w:rPr>
            <w:rFonts w:asciiTheme="minorHAnsi" w:eastAsiaTheme="minorEastAsia" w:hAnsiTheme="minorHAnsi" w:cstheme="minorBidi"/>
            <w:noProof/>
            <w:sz w:val="22"/>
            <w:szCs w:val="22"/>
          </w:rPr>
          <w:tab/>
        </w:r>
        <w:r w:rsidRPr="00261CC4">
          <w:rPr>
            <w:rStyle w:val="Hypertextovodkaz"/>
            <w:noProof/>
          </w:rPr>
          <w:t>Spuštění programu a obsluha</w:t>
        </w:r>
        <w:r>
          <w:rPr>
            <w:noProof/>
            <w:webHidden/>
          </w:rPr>
          <w:tab/>
        </w:r>
        <w:r>
          <w:rPr>
            <w:noProof/>
            <w:webHidden/>
          </w:rPr>
          <w:fldChar w:fldCharType="begin"/>
        </w:r>
        <w:r>
          <w:rPr>
            <w:noProof/>
            <w:webHidden/>
          </w:rPr>
          <w:instrText xml:space="preserve"> PAGEREF _Toc27919779 \h </w:instrText>
        </w:r>
        <w:r>
          <w:rPr>
            <w:noProof/>
            <w:webHidden/>
          </w:rPr>
        </w:r>
        <w:r>
          <w:rPr>
            <w:noProof/>
            <w:webHidden/>
          </w:rPr>
          <w:fldChar w:fldCharType="separate"/>
        </w:r>
        <w:r>
          <w:rPr>
            <w:noProof/>
            <w:webHidden/>
          </w:rPr>
          <w:t>15</w:t>
        </w:r>
        <w:r>
          <w:rPr>
            <w:noProof/>
            <w:webHidden/>
          </w:rPr>
          <w:fldChar w:fldCharType="end"/>
        </w:r>
      </w:hyperlink>
    </w:p>
    <w:p w14:paraId="53FBC7B2"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0" w:history="1">
        <w:r w:rsidRPr="00261CC4">
          <w:rPr>
            <w:rStyle w:val="Hypertextovodkaz"/>
            <w:noProof/>
          </w:rPr>
          <w:t>5.2</w:t>
        </w:r>
        <w:r>
          <w:rPr>
            <w:rFonts w:asciiTheme="minorHAnsi" w:eastAsiaTheme="minorEastAsia" w:hAnsiTheme="minorHAnsi" w:cstheme="minorBidi"/>
            <w:noProof/>
            <w:sz w:val="22"/>
            <w:szCs w:val="22"/>
          </w:rPr>
          <w:tab/>
        </w:r>
        <w:r w:rsidRPr="00261CC4">
          <w:rPr>
            <w:rStyle w:val="Hypertextovodkaz"/>
            <w:noProof/>
          </w:rPr>
          <w:t>Načtení dat ze souboru</w:t>
        </w:r>
        <w:r>
          <w:rPr>
            <w:noProof/>
            <w:webHidden/>
          </w:rPr>
          <w:tab/>
        </w:r>
        <w:r>
          <w:rPr>
            <w:noProof/>
            <w:webHidden/>
          </w:rPr>
          <w:fldChar w:fldCharType="begin"/>
        </w:r>
        <w:r>
          <w:rPr>
            <w:noProof/>
            <w:webHidden/>
          </w:rPr>
          <w:instrText xml:space="preserve"> PAGEREF _Toc27919780 \h </w:instrText>
        </w:r>
        <w:r>
          <w:rPr>
            <w:noProof/>
            <w:webHidden/>
          </w:rPr>
        </w:r>
        <w:r>
          <w:rPr>
            <w:noProof/>
            <w:webHidden/>
          </w:rPr>
          <w:fldChar w:fldCharType="separate"/>
        </w:r>
        <w:r>
          <w:rPr>
            <w:noProof/>
            <w:webHidden/>
          </w:rPr>
          <w:t>15</w:t>
        </w:r>
        <w:r>
          <w:rPr>
            <w:noProof/>
            <w:webHidden/>
          </w:rPr>
          <w:fldChar w:fldCharType="end"/>
        </w:r>
      </w:hyperlink>
    </w:p>
    <w:p w14:paraId="7D28D88B"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1" w:history="1">
        <w:r w:rsidRPr="00261CC4">
          <w:rPr>
            <w:rStyle w:val="Hypertextovodkaz"/>
            <w:noProof/>
          </w:rPr>
          <w:t>5.3</w:t>
        </w:r>
        <w:r>
          <w:rPr>
            <w:rFonts w:asciiTheme="minorHAnsi" w:eastAsiaTheme="minorEastAsia" w:hAnsiTheme="minorHAnsi" w:cstheme="minorBidi"/>
            <w:noProof/>
            <w:sz w:val="22"/>
            <w:szCs w:val="22"/>
          </w:rPr>
          <w:tab/>
        </w:r>
        <w:r w:rsidRPr="00261CC4">
          <w:rPr>
            <w:rStyle w:val="Hypertextovodkaz"/>
            <w:noProof/>
          </w:rPr>
          <w:t>Vložení nového zboží</w:t>
        </w:r>
        <w:r>
          <w:rPr>
            <w:noProof/>
            <w:webHidden/>
          </w:rPr>
          <w:tab/>
        </w:r>
        <w:r>
          <w:rPr>
            <w:noProof/>
            <w:webHidden/>
          </w:rPr>
          <w:fldChar w:fldCharType="begin"/>
        </w:r>
        <w:r>
          <w:rPr>
            <w:noProof/>
            <w:webHidden/>
          </w:rPr>
          <w:instrText xml:space="preserve"> PAGEREF _Toc27919781 \h </w:instrText>
        </w:r>
        <w:r>
          <w:rPr>
            <w:noProof/>
            <w:webHidden/>
          </w:rPr>
        </w:r>
        <w:r>
          <w:rPr>
            <w:noProof/>
            <w:webHidden/>
          </w:rPr>
          <w:fldChar w:fldCharType="separate"/>
        </w:r>
        <w:r>
          <w:rPr>
            <w:noProof/>
            <w:webHidden/>
          </w:rPr>
          <w:t>15</w:t>
        </w:r>
        <w:r>
          <w:rPr>
            <w:noProof/>
            <w:webHidden/>
          </w:rPr>
          <w:fldChar w:fldCharType="end"/>
        </w:r>
      </w:hyperlink>
    </w:p>
    <w:p w14:paraId="23084761"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2" w:history="1">
        <w:r w:rsidRPr="00261CC4">
          <w:rPr>
            <w:rStyle w:val="Hypertextovodkaz"/>
            <w:noProof/>
          </w:rPr>
          <w:t>5.4</w:t>
        </w:r>
        <w:r>
          <w:rPr>
            <w:rFonts w:asciiTheme="minorHAnsi" w:eastAsiaTheme="minorEastAsia" w:hAnsiTheme="minorHAnsi" w:cstheme="minorBidi"/>
            <w:noProof/>
            <w:sz w:val="22"/>
            <w:szCs w:val="22"/>
          </w:rPr>
          <w:tab/>
        </w:r>
        <w:r w:rsidRPr="00261CC4">
          <w:rPr>
            <w:rStyle w:val="Hypertextovodkaz"/>
            <w:noProof/>
          </w:rPr>
          <w:t>Upravení zboží</w:t>
        </w:r>
        <w:r>
          <w:rPr>
            <w:noProof/>
            <w:webHidden/>
          </w:rPr>
          <w:tab/>
        </w:r>
        <w:r>
          <w:rPr>
            <w:noProof/>
            <w:webHidden/>
          </w:rPr>
          <w:fldChar w:fldCharType="begin"/>
        </w:r>
        <w:r>
          <w:rPr>
            <w:noProof/>
            <w:webHidden/>
          </w:rPr>
          <w:instrText xml:space="preserve"> PAGEREF _Toc27919782 \h </w:instrText>
        </w:r>
        <w:r>
          <w:rPr>
            <w:noProof/>
            <w:webHidden/>
          </w:rPr>
        </w:r>
        <w:r>
          <w:rPr>
            <w:noProof/>
            <w:webHidden/>
          </w:rPr>
          <w:fldChar w:fldCharType="separate"/>
        </w:r>
        <w:r>
          <w:rPr>
            <w:noProof/>
            <w:webHidden/>
          </w:rPr>
          <w:t>16</w:t>
        </w:r>
        <w:r>
          <w:rPr>
            <w:noProof/>
            <w:webHidden/>
          </w:rPr>
          <w:fldChar w:fldCharType="end"/>
        </w:r>
      </w:hyperlink>
    </w:p>
    <w:p w14:paraId="0FA729E2"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3" w:history="1">
        <w:r w:rsidRPr="00261CC4">
          <w:rPr>
            <w:rStyle w:val="Hypertextovodkaz"/>
            <w:noProof/>
          </w:rPr>
          <w:t>5.5</w:t>
        </w:r>
        <w:r>
          <w:rPr>
            <w:rFonts w:asciiTheme="minorHAnsi" w:eastAsiaTheme="minorEastAsia" w:hAnsiTheme="minorHAnsi" w:cstheme="minorBidi"/>
            <w:noProof/>
            <w:sz w:val="22"/>
            <w:szCs w:val="22"/>
          </w:rPr>
          <w:tab/>
        </w:r>
        <w:r w:rsidRPr="00261CC4">
          <w:rPr>
            <w:rStyle w:val="Hypertextovodkaz"/>
            <w:noProof/>
          </w:rPr>
          <w:t>Odebrání zboží</w:t>
        </w:r>
        <w:r>
          <w:rPr>
            <w:noProof/>
            <w:webHidden/>
          </w:rPr>
          <w:tab/>
        </w:r>
        <w:r>
          <w:rPr>
            <w:noProof/>
            <w:webHidden/>
          </w:rPr>
          <w:fldChar w:fldCharType="begin"/>
        </w:r>
        <w:r>
          <w:rPr>
            <w:noProof/>
            <w:webHidden/>
          </w:rPr>
          <w:instrText xml:space="preserve"> PAGEREF _Toc27919783 \h </w:instrText>
        </w:r>
        <w:r>
          <w:rPr>
            <w:noProof/>
            <w:webHidden/>
          </w:rPr>
        </w:r>
        <w:r>
          <w:rPr>
            <w:noProof/>
            <w:webHidden/>
          </w:rPr>
          <w:fldChar w:fldCharType="separate"/>
        </w:r>
        <w:r>
          <w:rPr>
            <w:noProof/>
            <w:webHidden/>
          </w:rPr>
          <w:t>16</w:t>
        </w:r>
        <w:r>
          <w:rPr>
            <w:noProof/>
            <w:webHidden/>
          </w:rPr>
          <w:fldChar w:fldCharType="end"/>
        </w:r>
      </w:hyperlink>
    </w:p>
    <w:p w14:paraId="1AFE8E2F"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4" w:history="1">
        <w:r w:rsidRPr="00261CC4">
          <w:rPr>
            <w:rStyle w:val="Hypertextovodkaz"/>
            <w:noProof/>
          </w:rPr>
          <w:t>5.6</w:t>
        </w:r>
        <w:r>
          <w:rPr>
            <w:rFonts w:asciiTheme="minorHAnsi" w:eastAsiaTheme="minorEastAsia" w:hAnsiTheme="minorHAnsi" w:cstheme="minorBidi"/>
            <w:noProof/>
            <w:sz w:val="22"/>
            <w:szCs w:val="22"/>
          </w:rPr>
          <w:tab/>
        </w:r>
        <w:r w:rsidRPr="00261CC4">
          <w:rPr>
            <w:rStyle w:val="Hypertextovodkaz"/>
            <w:noProof/>
          </w:rPr>
          <w:t>Nalezení zboží</w:t>
        </w:r>
        <w:r>
          <w:rPr>
            <w:noProof/>
            <w:webHidden/>
          </w:rPr>
          <w:tab/>
        </w:r>
        <w:r>
          <w:rPr>
            <w:noProof/>
            <w:webHidden/>
          </w:rPr>
          <w:fldChar w:fldCharType="begin"/>
        </w:r>
        <w:r>
          <w:rPr>
            <w:noProof/>
            <w:webHidden/>
          </w:rPr>
          <w:instrText xml:space="preserve"> PAGEREF _Toc27919784 \h </w:instrText>
        </w:r>
        <w:r>
          <w:rPr>
            <w:noProof/>
            <w:webHidden/>
          </w:rPr>
        </w:r>
        <w:r>
          <w:rPr>
            <w:noProof/>
            <w:webHidden/>
          </w:rPr>
          <w:fldChar w:fldCharType="separate"/>
        </w:r>
        <w:r>
          <w:rPr>
            <w:noProof/>
            <w:webHidden/>
          </w:rPr>
          <w:t>16</w:t>
        </w:r>
        <w:r>
          <w:rPr>
            <w:noProof/>
            <w:webHidden/>
          </w:rPr>
          <w:fldChar w:fldCharType="end"/>
        </w:r>
      </w:hyperlink>
    </w:p>
    <w:p w14:paraId="32A154B3"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5" w:history="1">
        <w:r w:rsidRPr="00261CC4">
          <w:rPr>
            <w:rStyle w:val="Hypertextovodkaz"/>
            <w:noProof/>
          </w:rPr>
          <w:t>5.7</w:t>
        </w:r>
        <w:r>
          <w:rPr>
            <w:rFonts w:asciiTheme="minorHAnsi" w:eastAsiaTheme="minorEastAsia" w:hAnsiTheme="minorHAnsi" w:cstheme="minorBidi"/>
            <w:noProof/>
            <w:sz w:val="22"/>
            <w:szCs w:val="22"/>
          </w:rPr>
          <w:tab/>
        </w:r>
        <w:r w:rsidRPr="00261CC4">
          <w:rPr>
            <w:rStyle w:val="Hypertextovodkaz"/>
            <w:noProof/>
          </w:rPr>
          <w:t>Zobrazení seznamu zboží na skladu</w:t>
        </w:r>
        <w:r>
          <w:rPr>
            <w:noProof/>
            <w:webHidden/>
          </w:rPr>
          <w:tab/>
        </w:r>
        <w:r>
          <w:rPr>
            <w:noProof/>
            <w:webHidden/>
          </w:rPr>
          <w:fldChar w:fldCharType="begin"/>
        </w:r>
        <w:r>
          <w:rPr>
            <w:noProof/>
            <w:webHidden/>
          </w:rPr>
          <w:instrText xml:space="preserve"> PAGEREF _Toc27919785 \h </w:instrText>
        </w:r>
        <w:r>
          <w:rPr>
            <w:noProof/>
            <w:webHidden/>
          </w:rPr>
        </w:r>
        <w:r>
          <w:rPr>
            <w:noProof/>
            <w:webHidden/>
          </w:rPr>
          <w:fldChar w:fldCharType="separate"/>
        </w:r>
        <w:r>
          <w:rPr>
            <w:noProof/>
            <w:webHidden/>
          </w:rPr>
          <w:t>17</w:t>
        </w:r>
        <w:r>
          <w:rPr>
            <w:noProof/>
            <w:webHidden/>
          </w:rPr>
          <w:fldChar w:fldCharType="end"/>
        </w:r>
      </w:hyperlink>
    </w:p>
    <w:p w14:paraId="723B36A2"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6" w:history="1">
        <w:r w:rsidRPr="00261CC4">
          <w:rPr>
            <w:rStyle w:val="Hypertextovodkaz"/>
            <w:noProof/>
          </w:rPr>
          <w:t>5.8</w:t>
        </w:r>
        <w:r>
          <w:rPr>
            <w:rFonts w:asciiTheme="minorHAnsi" w:eastAsiaTheme="minorEastAsia" w:hAnsiTheme="minorHAnsi" w:cstheme="minorBidi"/>
            <w:noProof/>
            <w:sz w:val="22"/>
            <w:szCs w:val="22"/>
          </w:rPr>
          <w:tab/>
        </w:r>
        <w:r w:rsidRPr="00261CC4">
          <w:rPr>
            <w:rStyle w:val="Hypertextovodkaz"/>
            <w:noProof/>
          </w:rPr>
          <w:t>Zobrazení celkové hodnoty zboží na skladu</w:t>
        </w:r>
        <w:r>
          <w:rPr>
            <w:noProof/>
            <w:webHidden/>
          </w:rPr>
          <w:tab/>
        </w:r>
        <w:r>
          <w:rPr>
            <w:noProof/>
            <w:webHidden/>
          </w:rPr>
          <w:fldChar w:fldCharType="begin"/>
        </w:r>
        <w:r>
          <w:rPr>
            <w:noProof/>
            <w:webHidden/>
          </w:rPr>
          <w:instrText xml:space="preserve"> PAGEREF _Toc27919786 \h </w:instrText>
        </w:r>
        <w:r>
          <w:rPr>
            <w:noProof/>
            <w:webHidden/>
          </w:rPr>
        </w:r>
        <w:r>
          <w:rPr>
            <w:noProof/>
            <w:webHidden/>
          </w:rPr>
          <w:fldChar w:fldCharType="separate"/>
        </w:r>
        <w:r>
          <w:rPr>
            <w:noProof/>
            <w:webHidden/>
          </w:rPr>
          <w:t>17</w:t>
        </w:r>
        <w:r>
          <w:rPr>
            <w:noProof/>
            <w:webHidden/>
          </w:rPr>
          <w:fldChar w:fldCharType="end"/>
        </w:r>
      </w:hyperlink>
    </w:p>
    <w:p w14:paraId="64ABDC5C" w14:textId="77777777" w:rsidR="00526B9E" w:rsidRDefault="00526B9E">
      <w:pPr>
        <w:pStyle w:val="Obsah2"/>
        <w:tabs>
          <w:tab w:val="left" w:pos="880"/>
          <w:tab w:val="right" w:leader="dot" w:pos="8493"/>
        </w:tabs>
        <w:rPr>
          <w:rFonts w:asciiTheme="minorHAnsi" w:eastAsiaTheme="minorEastAsia" w:hAnsiTheme="minorHAnsi" w:cstheme="minorBidi"/>
          <w:noProof/>
          <w:sz w:val="22"/>
          <w:szCs w:val="22"/>
        </w:rPr>
      </w:pPr>
      <w:hyperlink w:anchor="_Toc27919787" w:history="1">
        <w:r w:rsidRPr="00261CC4">
          <w:rPr>
            <w:rStyle w:val="Hypertextovodkaz"/>
            <w:noProof/>
          </w:rPr>
          <w:t>5.9</w:t>
        </w:r>
        <w:r>
          <w:rPr>
            <w:rFonts w:asciiTheme="minorHAnsi" w:eastAsiaTheme="minorEastAsia" w:hAnsiTheme="minorHAnsi" w:cstheme="minorBidi"/>
            <w:noProof/>
            <w:sz w:val="22"/>
            <w:szCs w:val="22"/>
          </w:rPr>
          <w:tab/>
        </w:r>
        <w:r w:rsidRPr="00261CC4">
          <w:rPr>
            <w:rStyle w:val="Hypertextovodkaz"/>
            <w:noProof/>
          </w:rPr>
          <w:t>Seřazení skladu dle evidenčního čísla</w:t>
        </w:r>
        <w:r>
          <w:rPr>
            <w:noProof/>
            <w:webHidden/>
          </w:rPr>
          <w:tab/>
        </w:r>
        <w:r>
          <w:rPr>
            <w:noProof/>
            <w:webHidden/>
          </w:rPr>
          <w:fldChar w:fldCharType="begin"/>
        </w:r>
        <w:r>
          <w:rPr>
            <w:noProof/>
            <w:webHidden/>
          </w:rPr>
          <w:instrText xml:space="preserve"> PAGEREF _Toc27919787 \h </w:instrText>
        </w:r>
        <w:r>
          <w:rPr>
            <w:noProof/>
            <w:webHidden/>
          </w:rPr>
        </w:r>
        <w:r>
          <w:rPr>
            <w:noProof/>
            <w:webHidden/>
          </w:rPr>
          <w:fldChar w:fldCharType="separate"/>
        </w:r>
        <w:r>
          <w:rPr>
            <w:noProof/>
            <w:webHidden/>
          </w:rPr>
          <w:t>17</w:t>
        </w:r>
        <w:r>
          <w:rPr>
            <w:noProof/>
            <w:webHidden/>
          </w:rPr>
          <w:fldChar w:fldCharType="end"/>
        </w:r>
      </w:hyperlink>
    </w:p>
    <w:p w14:paraId="3031AAD6" w14:textId="77777777" w:rsidR="00526B9E" w:rsidRDefault="00526B9E">
      <w:pPr>
        <w:pStyle w:val="Obsah2"/>
        <w:tabs>
          <w:tab w:val="left" w:pos="1100"/>
          <w:tab w:val="right" w:leader="dot" w:pos="8493"/>
        </w:tabs>
        <w:rPr>
          <w:rFonts w:asciiTheme="minorHAnsi" w:eastAsiaTheme="minorEastAsia" w:hAnsiTheme="minorHAnsi" w:cstheme="minorBidi"/>
          <w:noProof/>
          <w:sz w:val="22"/>
          <w:szCs w:val="22"/>
        </w:rPr>
      </w:pPr>
      <w:hyperlink w:anchor="_Toc27919788" w:history="1">
        <w:r w:rsidRPr="00261CC4">
          <w:rPr>
            <w:rStyle w:val="Hypertextovodkaz"/>
            <w:noProof/>
          </w:rPr>
          <w:t>5.10</w:t>
        </w:r>
        <w:r>
          <w:rPr>
            <w:rFonts w:asciiTheme="minorHAnsi" w:eastAsiaTheme="minorEastAsia" w:hAnsiTheme="minorHAnsi" w:cstheme="minorBidi"/>
            <w:noProof/>
            <w:sz w:val="22"/>
            <w:szCs w:val="22"/>
          </w:rPr>
          <w:tab/>
        </w:r>
        <w:r w:rsidRPr="00261CC4">
          <w:rPr>
            <w:rStyle w:val="Hypertextovodkaz"/>
            <w:noProof/>
          </w:rPr>
          <w:t>Uložení skladu do souboru CSV</w:t>
        </w:r>
        <w:r>
          <w:rPr>
            <w:noProof/>
            <w:webHidden/>
          </w:rPr>
          <w:tab/>
        </w:r>
        <w:r>
          <w:rPr>
            <w:noProof/>
            <w:webHidden/>
          </w:rPr>
          <w:fldChar w:fldCharType="begin"/>
        </w:r>
        <w:r>
          <w:rPr>
            <w:noProof/>
            <w:webHidden/>
          </w:rPr>
          <w:instrText xml:space="preserve"> PAGEREF _Toc27919788 \h </w:instrText>
        </w:r>
        <w:r>
          <w:rPr>
            <w:noProof/>
            <w:webHidden/>
          </w:rPr>
        </w:r>
        <w:r>
          <w:rPr>
            <w:noProof/>
            <w:webHidden/>
          </w:rPr>
          <w:fldChar w:fldCharType="separate"/>
        </w:r>
        <w:r>
          <w:rPr>
            <w:noProof/>
            <w:webHidden/>
          </w:rPr>
          <w:t>17</w:t>
        </w:r>
        <w:r>
          <w:rPr>
            <w:noProof/>
            <w:webHidden/>
          </w:rPr>
          <w:fldChar w:fldCharType="end"/>
        </w:r>
      </w:hyperlink>
    </w:p>
    <w:p w14:paraId="7C739F6B" w14:textId="77777777" w:rsidR="00526B9E" w:rsidRDefault="00526B9E">
      <w:pPr>
        <w:pStyle w:val="Obsah2"/>
        <w:tabs>
          <w:tab w:val="left" w:pos="1100"/>
          <w:tab w:val="right" w:leader="dot" w:pos="8493"/>
        </w:tabs>
        <w:rPr>
          <w:rFonts w:asciiTheme="minorHAnsi" w:eastAsiaTheme="minorEastAsia" w:hAnsiTheme="minorHAnsi" w:cstheme="minorBidi"/>
          <w:noProof/>
          <w:sz w:val="22"/>
          <w:szCs w:val="22"/>
        </w:rPr>
      </w:pPr>
      <w:hyperlink w:anchor="_Toc27919789" w:history="1">
        <w:r w:rsidRPr="00261CC4">
          <w:rPr>
            <w:rStyle w:val="Hypertextovodkaz"/>
            <w:noProof/>
          </w:rPr>
          <w:t>5.11</w:t>
        </w:r>
        <w:r>
          <w:rPr>
            <w:rFonts w:asciiTheme="minorHAnsi" w:eastAsiaTheme="minorEastAsia" w:hAnsiTheme="minorHAnsi" w:cstheme="minorBidi"/>
            <w:noProof/>
            <w:sz w:val="22"/>
            <w:szCs w:val="22"/>
          </w:rPr>
          <w:tab/>
        </w:r>
        <w:r w:rsidRPr="00261CC4">
          <w:rPr>
            <w:rStyle w:val="Hypertextovodkaz"/>
            <w:noProof/>
          </w:rPr>
          <w:t>Ukončení programu</w:t>
        </w:r>
        <w:r>
          <w:rPr>
            <w:noProof/>
            <w:webHidden/>
          </w:rPr>
          <w:tab/>
        </w:r>
        <w:r>
          <w:rPr>
            <w:noProof/>
            <w:webHidden/>
          </w:rPr>
          <w:fldChar w:fldCharType="begin"/>
        </w:r>
        <w:r>
          <w:rPr>
            <w:noProof/>
            <w:webHidden/>
          </w:rPr>
          <w:instrText xml:space="preserve"> PAGEREF _Toc27919789 \h </w:instrText>
        </w:r>
        <w:r>
          <w:rPr>
            <w:noProof/>
            <w:webHidden/>
          </w:rPr>
        </w:r>
        <w:r>
          <w:rPr>
            <w:noProof/>
            <w:webHidden/>
          </w:rPr>
          <w:fldChar w:fldCharType="separate"/>
        </w:r>
        <w:r>
          <w:rPr>
            <w:noProof/>
            <w:webHidden/>
          </w:rPr>
          <w:t>17</w:t>
        </w:r>
        <w:r>
          <w:rPr>
            <w:noProof/>
            <w:webHidden/>
          </w:rPr>
          <w:fldChar w:fldCharType="end"/>
        </w:r>
      </w:hyperlink>
    </w:p>
    <w:p w14:paraId="69D1ACA9" w14:textId="744A01D6"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588F032A" w14:textId="77777777" w:rsidR="00526B9E" w:rsidRDefault="00C12575">
      <w:pPr>
        <w:pStyle w:val="Seznamobrzk"/>
        <w:tabs>
          <w:tab w:val="right" w:leader="dot" w:pos="8493"/>
        </w:tabs>
        <w:rPr>
          <w:rFonts w:asciiTheme="minorHAnsi" w:eastAsiaTheme="minorEastAsia" w:hAnsiTheme="minorHAnsi" w:cstheme="minorBidi"/>
          <w:noProof/>
          <w:sz w:val="22"/>
          <w:szCs w:val="22"/>
        </w:rPr>
      </w:pPr>
      <w:r>
        <w:rPr>
          <w:b/>
          <w:bCs/>
          <w:noProof/>
        </w:rPr>
        <w:fldChar w:fldCharType="begin"/>
      </w:r>
      <w:r>
        <w:rPr>
          <w:b/>
          <w:bCs/>
          <w:noProof/>
        </w:rPr>
        <w:instrText xml:space="preserve"> TOC \h \z \c "Obrázek" </w:instrText>
      </w:r>
      <w:r>
        <w:rPr>
          <w:b/>
          <w:bCs/>
          <w:noProof/>
        </w:rPr>
        <w:fldChar w:fldCharType="separate"/>
      </w:r>
      <w:hyperlink w:anchor="_Toc27919790" w:history="1">
        <w:r w:rsidR="00526B9E" w:rsidRPr="00864445">
          <w:rPr>
            <w:rStyle w:val="Hypertextovodkaz"/>
            <w:noProof/>
          </w:rPr>
          <w:t>Obrázek 1- Obsah externího CSV souboru</w:t>
        </w:r>
        <w:r w:rsidR="00526B9E">
          <w:rPr>
            <w:noProof/>
            <w:webHidden/>
          </w:rPr>
          <w:tab/>
        </w:r>
        <w:r w:rsidR="00526B9E">
          <w:rPr>
            <w:noProof/>
            <w:webHidden/>
          </w:rPr>
          <w:fldChar w:fldCharType="begin"/>
        </w:r>
        <w:r w:rsidR="00526B9E">
          <w:rPr>
            <w:noProof/>
            <w:webHidden/>
          </w:rPr>
          <w:instrText xml:space="preserve"> PAGEREF _Toc27919790 \h </w:instrText>
        </w:r>
        <w:r w:rsidR="00526B9E">
          <w:rPr>
            <w:noProof/>
            <w:webHidden/>
          </w:rPr>
        </w:r>
        <w:r w:rsidR="00526B9E">
          <w:rPr>
            <w:noProof/>
            <w:webHidden/>
          </w:rPr>
          <w:fldChar w:fldCharType="separate"/>
        </w:r>
        <w:r w:rsidR="00526B9E">
          <w:rPr>
            <w:noProof/>
            <w:webHidden/>
          </w:rPr>
          <w:t>9</w:t>
        </w:r>
        <w:r w:rsidR="00526B9E">
          <w:rPr>
            <w:noProof/>
            <w:webHidden/>
          </w:rPr>
          <w:fldChar w:fldCharType="end"/>
        </w:r>
      </w:hyperlink>
    </w:p>
    <w:p w14:paraId="017934D5"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1" w:history="1">
        <w:r w:rsidRPr="00864445">
          <w:rPr>
            <w:rStyle w:val="Hypertextovodkaz"/>
            <w:noProof/>
          </w:rPr>
          <w:t>Obrázek 2 - Obsah dat importovaných do programu</w:t>
        </w:r>
        <w:r>
          <w:rPr>
            <w:noProof/>
            <w:webHidden/>
          </w:rPr>
          <w:tab/>
        </w:r>
        <w:r>
          <w:rPr>
            <w:noProof/>
            <w:webHidden/>
          </w:rPr>
          <w:fldChar w:fldCharType="begin"/>
        </w:r>
        <w:r>
          <w:rPr>
            <w:noProof/>
            <w:webHidden/>
          </w:rPr>
          <w:instrText xml:space="preserve"> PAGEREF _Toc27919791 \h </w:instrText>
        </w:r>
        <w:r>
          <w:rPr>
            <w:noProof/>
            <w:webHidden/>
          </w:rPr>
        </w:r>
        <w:r>
          <w:rPr>
            <w:noProof/>
            <w:webHidden/>
          </w:rPr>
          <w:fldChar w:fldCharType="separate"/>
        </w:r>
        <w:r>
          <w:rPr>
            <w:noProof/>
            <w:webHidden/>
          </w:rPr>
          <w:t>10</w:t>
        </w:r>
        <w:r>
          <w:rPr>
            <w:noProof/>
            <w:webHidden/>
          </w:rPr>
          <w:fldChar w:fldCharType="end"/>
        </w:r>
      </w:hyperlink>
    </w:p>
    <w:p w14:paraId="21EC894D"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2" w:history="1">
        <w:r w:rsidRPr="00864445">
          <w:rPr>
            <w:rStyle w:val="Hypertextovodkaz"/>
            <w:noProof/>
          </w:rPr>
          <w:t>Obrázek 3 - Chybové hlášení při vkládání položky zboží</w:t>
        </w:r>
        <w:r>
          <w:rPr>
            <w:noProof/>
            <w:webHidden/>
          </w:rPr>
          <w:tab/>
        </w:r>
        <w:r>
          <w:rPr>
            <w:noProof/>
            <w:webHidden/>
          </w:rPr>
          <w:fldChar w:fldCharType="begin"/>
        </w:r>
        <w:r>
          <w:rPr>
            <w:noProof/>
            <w:webHidden/>
          </w:rPr>
          <w:instrText xml:space="preserve"> PAGEREF _Toc27919792 \h </w:instrText>
        </w:r>
        <w:r>
          <w:rPr>
            <w:noProof/>
            <w:webHidden/>
          </w:rPr>
        </w:r>
        <w:r>
          <w:rPr>
            <w:noProof/>
            <w:webHidden/>
          </w:rPr>
          <w:fldChar w:fldCharType="separate"/>
        </w:r>
        <w:r>
          <w:rPr>
            <w:noProof/>
            <w:webHidden/>
          </w:rPr>
          <w:t>10</w:t>
        </w:r>
        <w:r>
          <w:rPr>
            <w:noProof/>
            <w:webHidden/>
          </w:rPr>
          <w:fldChar w:fldCharType="end"/>
        </w:r>
      </w:hyperlink>
    </w:p>
    <w:p w14:paraId="0A5C121D"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3" w:history="1">
        <w:r w:rsidRPr="00864445">
          <w:rPr>
            <w:rStyle w:val="Hypertextovodkaz"/>
            <w:noProof/>
          </w:rPr>
          <w:t>Obrázek 4 - Seznam zboží před úpravou poslední položky</w:t>
        </w:r>
        <w:r>
          <w:rPr>
            <w:noProof/>
            <w:webHidden/>
          </w:rPr>
          <w:tab/>
        </w:r>
        <w:r>
          <w:rPr>
            <w:noProof/>
            <w:webHidden/>
          </w:rPr>
          <w:fldChar w:fldCharType="begin"/>
        </w:r>
        <w:r>
          <w:rPr>
            <w:noProof/>
            <w:webHidden/>
          </w:rPr>
          <w:instrText xml:space="preserve"> PAGEREF _Toc27919793 \h </w:instrText>
        </w:r>
        <w:r>
          <w:rPr>
            <w:noProof/>
            <w:webHidden/>
          </w:rPr>
        </w:r>
        <w:r>
          <w:rPr>
            <w:noProof/>
            <w:webHidden/>
          </w:rPr>
          <w:fldChar w:fldCharType="separate"/>
        </w:r>
        <w:r>
          <w:rPr>
            <w:noProof/>
            <w:webHidden/>
          </w:rPr>
          <w:t>10</w:t>
        </w:r>
        <w:r>
          <w:rPr>
            <w:noProof/>
            <w:webHidden/>
          </w:rPr>
          <w:fldChar w:fldCharType="end"/>
        </w:r>
      </w:hyperlink>
    </w:p>
    <w:p w14:paraId="092F97ED"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4" w:history="1">
        <w:r w:rsidRPr="00864445">
          <w:rPr>
            <w:rStyle w:val="Hypertextovodkaz"/>
            <w:noProof/>
          </w:rPr>
          <w:t>Obrázek 5 - Seznam zboží po úpravě poslední položky</w:t>
        </w:r>
        <w:r>
          <w:rPr>
            <w:noProof/>
            <w:webHidden/>
          </w:rPr>
          <w:tab/>
        </w:r>
        <w:r>
          <w:rPr>
            <w:noProof/>
            <w:webHidden/>
          </w:rPr>
          <w:fldChar w:fldCharType="begin"/>
        </w:r>
        <w:r>
          <w:rPr>
            <w:noProof/>
            <w:webHidden/>
          </w:rPr>
          <w:instrText xml:space="preserve"> PAGEREF _Toc27919794 \h </w:instrText>
        </w:r>
        <w:r>
          <w:rPr>
            <w:noProof/>
            <w:webHidden/>
          </w:rPr>
        </w:r>
        <w:r>
          <w:rPr>
            <w:noProof/>
            <w:webHidden/>
          </w:rPr>
          <w:fldChar w:fldCharType="separate"/>
        </w:r>
        <w:r>
          <w:rPr>
            <w:noProof/>
            <w:webHidden/>
          </w:rPr>
          <w:t>10</w:t>
        </w:r>
        <w:r>
          <w:rPr>
            <w:noProof/>
            <w:webHidden/>
          </w:rPr>
          <w:fldChar w:fldCharType="end"/>
        </w:r>
      </w:hyperlink>
    </w:p>
    <w:p w14:paraId="01E40F78"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5" w:history="1">
        <w:r w:rsidRPr="00864445">
          <w:rPr>
            <w:rStyle w:val="Hypertextovodkaz"/>
            <w:noProof/>
          </w:rPr>
          <w:t>Obrázek 6 - Odebrání položky s ev. č. 8</w:t>
        </w:r>
        <w:r>
          <w:rPr>
            <w:noProof/>
            <w:webHidden/>
          </w:rPr>
          <w:tab/>
        </w:r>
        <w:r>
          <w:rPr>
            <w:noProof/>
            <w:webHidden/>
          </w:rPr>
          <w:fldChar w:fldCharType="begin"/>
        </w:r>
        <w:r>
          <w:rPr>
            <w:noProof/>
            <w:webHidden/>
          </w:rPr>
          <w:instrText xml:space="preserve"> PAGEREF _Toc27919795 \h </w:instrText>
        </w:r>
        <w:r>
          <w:rPr>
            <w:noProof/>
            <w:webHidden/>
          </w:rPr>
        </w:r>
        <w:r>
          <w:rPr>
            <w:noProof/>
            <w:webHidden/>
          </w:rPr>
          <w:fldChar w:fldCharType="separate"/>
        </w:r>
        <w:r>
          <w:rPr>
            <w:noProof/>
            <w:webHidden/>
          </w:rPr>
          <w:t>11</w:t>
        </w:r>
        <w:r>
          <w:rPr>
            <w:noProof/>
            <w:webHidden/>
          </w:rPr>
          <w:fldChar w:fldCharType="end"/>
        </w:r>
      </w:hyperlink>
    </w:p>
    <w:p w14:paraId="25321871"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6" w:history="1">
        <w:r w:rsidRPr="00864445">
          <w:rPr>
            <w:rStyle w:val="Hypertextovodkaz"/>
            <w:noProof/>
          </w:rPr>
          <w:t>Obrázek 7 - Seznam zboží po odebrání položky</w:t>
        </w:r>
        <w:r>
          <w:rPr>
            <w:noProof/>
            <w:webHidden/>
          </w:rPr>
          <w:tab/>
        </w:r>
        <w:r>
          <w:rPr>
            <w:noProof/>
            <w:webHidden/>
          </w:rPr>
          <w:fldChar w:fldCharType="begin"/>
        </w:r>
        <w:r>
          <w:rPr>
            <w:noProof/>
            <w:webHidden/>
          </w:rPr>
          <w:instrText xml:space="preserve"> PAGEREF _Toc27919796 \h </w:instrText>
        </w:r>
        <w:r>
          <w:rPr>
            <w:noProof/>
            <w:webHidden/>
          </w:rPr>
        </w:r>
        <w:r>
          <w:rPr>
            <w:noProof/>
            <w:webHidden/>
          </w:rPr>
          <w:fldChar w:fldCharType="separate"/>
        </w:r>
        <w:r>
          <w:rPr>
            <w:noProof/>
            <w:webHidden/>
          </w:rPr>
          <w:t>11</w:t>
        </w:r>
        <w:r>
          <w:rPr>
            <w:noProof/>
            <w:webHidden/>
          </w:rPr>
          <w:fldChar w:fldCharType="end"/>
        </w:r>
      </w:hyperlink>
    </w:p>
    <w:p w14:paraId="0DE07ED6"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7" w:history="1">
        <w:r w:rsidRPr="00864445">
          <w:rPr>
            <w:rStyle w:val="Hypertextovodkaz"/>
            <w:noProof/>
          </w:rPr>
          <w:t>Obrázek 8 - Pokus o odebrání neexistující položky</w:t>
        </w:r>
        <w:r>
          <w:rPr>
            <w:noProof/>
            <w:webHidden/>
          </w:rPr>
          <w:tab/>
        </w:r>
        <w:r>
          <w:rPr>
            <w:noProof/>
            <w:webHidden/>
          </w:rPr>
          <w:fldChar w:fldCharType="begin"/>
        </w:r>
        <w:r>
          <w:rPr>
            <w:noProof/>
            <w:webHidden/>
          </w:rPr>
          <w:instrText xml:space="preserve"> PAGEREF _Toc27919797 \h </w:instrText>
        </w:r>
        <w:r>
          <w:rPr>
            <w:noProof/>
            <w:webHidden/>
          </w:rPr>
        </w:r>
        <w:r>
          <w:rPr>
            <w:noProof/>
            <w:webHidden/>
          </w:rPr>
          <w:fldChar w:fldCharType="separate"/>
        </w:r>
        <w:r>
          <w:rPr>
            <w:noProof/>
            <w:webHidden/>
          </w:rPr>
          <w:t>11</w:t>
        </w:r>
        <w:r>
          <w:rPr>
            <w:noProof/>
            <w:webHidden/>
          </w:rPr>
          <w:fldChar w:fldCharType="end"/>
        </w:r>
      </w:hyperlink>
    </w:p>
    <w:p w14:paraId="786E870E"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8" w:history="1">
        <w:r w:rsidRPr="00864445">
          <w:rPr>
            <w:rStyle w:val="Hypertextovodkaz"/>
            <w:noProof/>
          </w:rPr>
          <w:t>Obrázek 9 - Informace o nalezeném produktu</w:t>
        </w:r>
        <w:r>
          <w:rPr>
            <w:noProof/>
            <w:webHidden/>
          </w:rPr>
          <w:tab/>
        </w:r>
        <w:r>
          <w:rPr>
            <w:noProof/>
            <w:webHidden/>
          </w:rPr>
          <w:fldChar w:fldCharType="begin"/>
        </w:r>
        <w:r>
          <w:rPr>
            <w:noProof/>
            <w:webHidden/>
          </w:rPr>
          <w:instrText xml:space="preserve"> PAGEREF _Toc27919798 \h </w:instrText>
        </w:r>
        <w:r>
          <w:rPr>
            <w:noProof/>
            <w:webHidden/>
          </w:rPr>
        </w:r>
        <w:r>
          <w:rPr>
            <w:noProof/>
            <w:webHidden/>
          </w:rPr>
          <w:fldChar w:fldCharType="separate"/>
        </w:r>
        <w:r>
          <w:rPr>
            <w:noProof/>
            <w:webHidden/>
          </w:rPr>
          <w:t>11</w:t>
        </w:r>
        <w:r>
          <w:rPr>
            <w:noProof/>
            <w:webHidden/>
          </w:rPr>
          <w:fldChar w:fldCharType="end"/>
        </w:r>
      </w:hyperlink>
    </w:p>
    <w:p w14:paraId="43402C31"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799" w:history="1">
        <w:r w:rsidRPr="00864445">
          <w:rPr>
            <w:rStyle w:val="Hypertextovodkaz"/>
            <w:noProof/>
          </w:rPr>
          <w:t>Obrázek 10 - Produkt nebyl nalezen</w:t>
        </w:r>
        <w:r>
          <w:rPr>
            <w:noProof/>
            <w:webHidden/>
          </w:rPr>
          <w:tab/>
        </w:r>
        <w:r>
          <w:rPr>
            <w:noProof/>
            <w:webHidden/>
          </w:rPr>
          <w:fldChar w:fldCharType="begin"/>
        </w:r>
        <w:r>
          <w:rPr>
            <w:noProof/>
            <w:webHidden/>
          </w:rPr>
          <w:instrText xml:space="preserve"> PAGEREF _Toc27919799 \h </w:instrText>
        </w:r>
        <w:r>
          <w:rPr>
            <w:noProof/>
            <w:webHidden/>
          </w:rPr>
        </w:r>
        <w:r>
          <w:rPr>
            <w:noProof/>
            <w:webHidden/>
          </w:rPr>
          <w:fldChar w:fldCharType="separate"/>
        </w:r>
        <w:r>
          <w:rPr>
            <w:noProof/>
            <w:webHidden/>
          </w:rPr>
          <w:t>11</w:t>
        </w:r>
        <w:r>
          <w:rPr>
            <w:noProof/>
            <w:webHidden/>
          </w:rPr>
          <w:fldChar w:fldCharType="end"/>
        </w:r>
      </w:hyperlink>
    </w:p>
    <w:p w14:paraId="0FEC3F07"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0" w:history="1">
        <w:r w:rsidRPr="00864445">
          <w:rPr>
            <w:rStyle w:val="Hypertextovodkaz"/>
            <w:noProof/>
          </w:rPr>
          <w:t>Obrázek 11 - Vypsání seznamu produktů</w:t>
        </w:r>
        <w:r>
          <w:rPr>
            <w:noProof/>
            <w:webHidden/>
          </w:rPr>
          <w:tab/>
        </w:r>
        <w:r>
          <w:rPr>
            <w:noProof/>
            <w:webHidden/>
          </w:rPr>
          <w:fldChar w:fldCharType="begin"/>
        </w:r>
        <w:r>
          <w:rPr>
            <w:noProof/>
            <w:webHidden/>
          </w:rPr>
          <w:instrText xml:space="preserve"> PAGEREF _Toc27919800 \h </w:instrText>
        </w:r>
        <w:r>
          <w:rPr>
            <w:noProof/>
            <w:webHidden/>
          </w:rPr>
        </w:r>
        <w:r>
          <w:rPr>
            <w:noProof/>
            <w:webHidden/>
          </w:rPr>
          <w:fldChar w:fldCharType="separate"/>
        </w:r>
        <w:r>
          <w:rPr>
            <w:noProof/>
            <w:webHidden/>
          </w:rPr>
          <w:t>12</w:t>
        </w:r>
        <w:r>
          <w:rPr>
            <w:noProof/>
            <w:webHidden/>
          </w:rPr>
          <w:fldChar w:fldCharType="end"/>
        </w:r>
      </w:hyperlink>
    </w:p>
    <w:p w14:paraId="753AA03E"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1" w:history="1">
        <w:r w:rsidRPr="00864445">
          <w:rPr>
            <w:rStyle w:val="Hypertextovodkaz"/>
            <w:noProof/>
          </w:rPr>
          <w:t>Obrázek 12 - Výpočet celkové ceny zboží na skladě</w:t>
        </w:r>
        <w:r>
          <w:rPr>
            <w:noProof/>
            <w:webHidden/>
          </w:rPr>
          <w:tab/>
        </w:r>
        <w:r>
          <w:rPr>
            <w:noProof/>
            <w:webHidden/>
          </w:rPr>
          <w:fldChar w:fldCharType="begin"/>
        </w:r>
        <w:r>
          <w:rPr>
            <w:noProof/>
            <w:webHidden/>
          </w:rPr>
          <w:instrText xml:space="preserve"> PAGEREF _Toc27919801 \h </w:instrText>
        </w:r>
        <w:r>
          <w:rPr>
            <w:noProof/>
            <w:webHidden/>
          </w:rPr>
        </w:r>
        <w:r>
          <w:rPr>
            <w:noProof/>
            <w:webHidden/>
          </w:rPr>
          <w:fldChar w:fldCharType="separate"/>
        </w:r>
        <w:r>
          <w:rPr>
            <w:noProof/>
            <w:webHidden/>
          </w:rPr>
          <w:t>12</w:t>
        </w:r>
        <w:r>
          <w:rPr>
            <w:noProof/>
            <w:webHidden/>
          </w:rPr>
          <w:fldChar w:fldCharType="end"/>
        </w:r>
      </w:hyperlink>
    </w:p>
    <w:p w14:paraId="65226D45"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2" w:history="1">
        <w:r w:rsidRPr="00864445">
          <w:rPr>
            <w:rStyle w:val="Hypertextovodkaz"/>
            <w:noProof/>
          </w:rPr>
          <w:t>Obrázek 13 - Seřazení seznamu zboží sestupně (podle ev. čísla)</w:t>
        </w:r>
        <w:r>
          <w:rPr>
            <w:noProof/>
            <w:webHidden/>
          </w:rPr>
          <w:tab/>
        </w:r>
        <w:r>
          <w:rPr>
            <w:noProof/>
            <w:webHidden/>
          </w:rPr>
          <w:fldChar w:fldCharType="begin"/>
        </w:r>
        <w:r>
          <w:rPr>
            <w:noProof/>
            <w:webHidden/>
          </w:rPr>
          <w:instrText xml:space="preserve"> PAGEREF _Toc27919802 \h </w:instrText>
        </w:r>
        <w:r>
          <w:rPr>
            <w:noProof/>
            <w:webHidden/>
          </w:rPr>
        </w:r>
        <w:r>
          <w:rPr>
            <w:noProof/>
            <w:webHidden/>
          </w:rPr>
          <w:fldChar w:fldCharType="separate"/>
        </w:r>
        <w:r>
          <w:rPr>
            <w:noProof/>
            <w:webHidden/>
          </w:rPr>
          <w:t>12</w:t>
        </w:r>
        <w:r>
          <w:rPr>
            <w:noProof/>
            <w:webHidden/>
          </w:rPr>
          <w:fldChar w:fldCharType="end"/>
        </w:r>
      </w:hyperlink>
    </w:p>
    <w:p w14:paraId="74C6EEEB"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3" w:history="1">
        <w:r w:rsidRPr="00864445">
          <w:rPr>
            <w:rStyle w:val="Hypertextovodkaz"/>
            <w:noProof/>
          </w:rPr>
          <w:t>Obrázek 14 - Seřazení seznamu zboží vzestupně (podle ev. čísla)</w:t>
        </w:r>
        <w:r>
          <w:rPr>
            <w:noProof/>
            <w:webHidden/>
          </w:rPr>
          <w:tab/>
        </w:r>
        <w:r>
          <w:rPr>
            <w:noProof/>
            <w:webHidden/>
          </w:rPr>
          <w:fldChar w:fldCharType="begin"/>
        </w:r>
        <w:r>
          <w:rPr>
            <w:noProof/>
            <w:webHidden/>
          </w:rPr>
          <w:instrText xml:space="preserve"> PAGEREF _Toc27919803 \h </w:instrText>
        </w:r>
        <w:r>
          <w:rPr>
            <w:noProof/>
            <w:webHidden/>
          </w:rPr>
        </w:r>
        <w:r>
          <w:rPr>
            <w:noProof/>
            <w:webHidden/>
          </w:rPr>
          <w:fldChar w:fldCharType="separate"/>
        </w:r>
        <w:r>
          <w:rPr>
            <w:noProof/>
            <w:webHidden/>
          </w:rPr>
          <w:t>13</w:t>
        </w:r>
        <w:r>
          <w:rPr>
            <w:noProof/>
            <w:webHidden/>
          </w:rPr>
          <w:fldChar w:fldCharType="end"/>
        </w:r>
      </w:hyperlink>
    </w:p>
    <w:p w14:paraId="0EC89B12"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4" w:history="1">
        <w:r w:rsidRPr="00864445">
          <w:rPr>
            <w:rStyle w:val="Hypertextovodkaz"/>
            <w:noProof/>
          </w:rPr>
          <w:t>Obrázek 15 - Data uložená v externím CSV souboru po exportu z programu</w:t>
        </w:r>
        <w:r>
          <w:rPr>
            <w:noProof/>
            <w:webHidden/>
          </w:rPr>
          <w:tab/>
        </w:r>
        <w:r>
          <w:rPr>
            <w:noProof/>
            <w:webHidden/>
          </w:rPr>
          <w:fldChar w:fldCharType="begin"/>
        </w:r>
        <w:r>
          <w:rPr>
            <w:noProof/>
            <w:webHidden/>
          </w:rPr>
          <w:instrText xml:space="preserve"> PAGEREF _Toc27919804 \h </w:instrText>
        </w:r>
        <w:r>
          <w:rPr>
            <w:noProof/>
            <w:webHidden/>
          </w:rPr>
        </w:r>
        <w:r>
          <w:rPr>
            <w:noProof/>
            <w:webHidden/>
          </w:rPr>
          <w:fldChar w:fldCharType="separate"/>
        </w:r>
        <w:r>
          <w:rPr>
            <w:noProof/>
            <w:webHidden/>
          </w:rPr>
          <w:t>13</w:t>
        </w:r>
        <w:r>
          <w:rPr>
            <w:noProof/>
            <w:webHidden/>
          </w:rPr>
          <w:fldChar w:fldCharType="end"/>
        </w:r>
      </w:hyperlink>
    </w:p>
    <w:p w14:paraId="40F1B205"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5" w:history="1">
        <w:r w:rsidRPr="00864445">
          <w:rPr>
            <w:rStyle w:val="Hypertextovodkaz"/>
            <w:noProof/>
          </w:rPr>
          <w:t>Obrázek 16 - Vzhled menu: volba a popis</w:t>
        </w:r>
        <w:r>
          <w:rPr>
            <w:noProof/>
            <w:webHidden/>
          </w:rPr>
          <w:tab/>
        </w:r>
        <w:r>
          <w:rPr>
            <w:noProof/>
            <w:webHidden/>
          </w:rPr>
          <w:fldChar w:fldCharType="begin"/>
        </w:r>
        <w:r>
          <w:rPr>
            <w:noProof/>
            <w:webHidden/>
          </w:rPr>
          <w:instrText xml:space="preserve"> PAGEREF _Toc27919805 \h </w:instrText>
        </w:r>
        <w:r>
          <w:rPr>
            <w:noProof/>
            <w:webHidden/>
          </w:rPr>
        </w:r>
        <w:r>
          <w:rPr>
            <w:noProof/>
            <w:webHidden/>
          </w:rPr>
          <w:fldChar w:fldCharType="separate"/>
        </w:r>
        <w:r>
          <w:rPr>
            <w:noProof/>
            <w:webHidden/>
          </w:rPr>
          <w:t>15</w:t>
        </w:r>
        <w:r>
          <w:rPr>
            <w:noProof/>
            <w:webHidden/>
          </w:rPr>
          <w:fldChar w:fldCharType="end"/>
        </w:r>
      </w:hyperlink>
    </w:p>
    <w:p w14:paraId="1347314D"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6" w:history="1">
        <w:r w:rsidRPr="00864445">
          <w:rPr>
            <w:rStyle w:val="Hypertextovodkaz"/>
            <w:noProof/>
          </w:rPr>
          <w:t>Obrázek 17 - Vložení nového záznamu do skladu, včetně chybného zadání</w:t>
        </w:r>
        <w:r>
          <w:rPr>
            <w:noProof/>
            <w:webHidden/>
          </w:rPr>
          <w:tab/>
        </w:r>
        <w:r>
          <w:rPr>
            <w:noProof/>
            <w:webHidden/>
          </w:rPr>
          <w:fldChar w:fldCharType="begin"/>
        </w:r>
        <w:r>
          <w:rPr>
            <w:noProof/>
            <w:webHidden/>
          </w:rPr>
          <w:instrText xml:space="preserve"> PAGEREF _Toc27919806 \h </w:instrText>
        </w:r>
        <w:r>
          <w:rPr>
            <w:noProof/>
            <w:webHidden/>
          </w:rPr>
        </w:r>
        <w:r>
          <w:rPr>
            <w:noProof/>
            <w:webHidden/>
          </w:rPr>
          <w:fldChar w:fldCharType="separate"/>
        </w:r>
        <w:r>
          <w:rPr>
            <w:noProof/>
            <w:webHidden/>
          </w:rPr>
          <w:t>16</w:t>
        </w:r>
        <w:r>
          <w:rPr>
            <w:noProof/>
            <w:webHidden/>
          </w:rPr>
          <w:fldChar w:fldCharType="end"/>
        </w:r>
      </w:hyperlink>
    </w:p>
    <w:p w14:paraId="2D3B1564" w14:textId="77777777" w:rsidR="00526B9E" w:rsidRDefault="00526B9E">
      <w:pPr>
        <w:pStyle w:val="Seznamobrzk"/>
        <w:tabs>
          <w:tab w:val="right" w:leader="dot" w:pos="8493"/>
        </w:tabs>
        <w:rPr>
          <w:rFonts w:asciiTheme="minorHAnsi" w:eastAsiaTheme="minorEastAsia" w:hAnsiTheme="minorHAnsi" w:cstheme="minorBidi"/>
          <w:noProof/>
          <w:sz w:val="22"/>
          <w:szCs w:val="22"/>
        </w:rPr>
      </w:pPr>
      <w:hyperlink w:anchor="_Toc27919807" w:history="1">
        <w:r w:rsidRPr="00864445">
          <w:rPr>
            <w:rStyle w:val="Hypertextovodkaz"/>
            <w:noProof/>
          </w:rPr>
          <w:t>Obrázek 18 - Nalezení zboží dle evidenčního čísla</w:t>
        </w:r>
        <w:r>
          <w:rPr>
            <w:noProof/>
            <w:webHidden/>
          </w:rPr>
          <w:tab/>
        </w:r>
        <w:r>
          <w:rPr>
            <w:noProof/>
            <w:webHidden/>
          </w:rPr>
          <w:fldChar w:fldCharType="begin"/>
        </w:r>
        <w:r>
          <w:rPr>
            <w:noProof/>
            <w:webHidden/>
          </w:rPr>
          <w:instrText xml:space="preserve"> PAGEREF _Toc27919807 \h </w:instrText>
        </w:r>
        <w:r>
          <w:rPr>
            <w:noProof/>
            <w:webHidden/>
          </w:rPr>
        </w:r>
        <w:r>
          <w:rPr>
            <w:noProof/>
            <w:webHidden/>
          </w:rPr>
          <w:fldChar w:fldCharType="separate"/>
        </w:r>
        <w:r>
          <w:rPr>
            <w:noProof/>
            <w:webHidden/>
          </w:rPr>
          <w:t>16</w:t>
        </w:r>
        <w:r>
          <w:rPr>
            <w:noProof/>
            <w:webHidden/>
          </w:rPr>
          <w:fldChar w:fldCharType="end"/>
        </w:r>
      </w:hyperlink>
    </w:p>
    <w:p w14:paraId="128476A2" w14:textId="70239733" w:rsidR="00975A56" w:rsidRDefault="00C12575" w:rsidP="00754431">
      <w:pPr>
        <w:pStyle w:val="Zkladntext"/>
        <w:spacing w:line="276" w:lineRule="auto"/>
      </w:pPr>
      <w:r>
        <w:rPr>
          <w:b/>
          <w:bCs/>
          <w:noProof/>
        </w:rPr>
        <w:fldChar w:fldCharType="end"/>
      </w:r>
    </w:p>
    <w:p w14:paraId="747121DF" w14:textId="302D3DD0" w:rsidR="00145F30" w:rsidRDefault="00145F30" w:rsidP="00526B9E">
      <w:pPr>
        <w:pStyle w:val="Nzev"/>
      </w:pPr>
    </w:p>
    <w:p w14:paraId="0FB58E98" w14:textId="362BD170" w:rsidR="00254A4C" w:rsidRDefault="00254A4C" w:rsidP="000C6BC6">
      <w:pPr>
        <w:pStyle w:val="Nzev"/>
        <w:sectPr w:rsidR="00254A4C" w:rsidSect="00605D0F">
          <w:headerReference w:type="even" r:id="rId10"/>
          <w:headerReference w:type="default" r:id="rId11"/>
          <w:footerReference w:type="even" r:id="rId12"/>
          <w:footerReference w:type="default" r:id="rId13"/>
          <w:type w:val="oddPage"/>
          <w:pgSz w:w="11906" w:h="16838" w:code="9"/>
          <w:pgMar w:top="1418" w:right="1418" w:bottom="1418" w:left="1985" w:header="708" w:footer="708" w:gutter="0"/>
          <w:cols w:space="708"/>
          <w:docGrid w:linePitch="360"/>
        </w:sectPr>
      </w:pPr>
    </w:p>
    <w:p w14:paraId="543DD642" w14:textId="2ABF856C" w:rsidR="00295C96" w:rsidRDefault="009D7E7A" w:rsidP="0040502D">
      <w:pPr>
        <w:pStyle w:val="Nadpis1"/>
      </w:pPr>
      <w:bookmarkStart w:id="1" w:name="_Toc27919761"/>
      <w:r>
        <w:lastRenderedPageBreak/>
        <w:t>Analýza problému a návrh řešení</w:t>
      </w:r>
      <w:bookmarkEnd w:id="1"/>
    </w:p>
    <w:p w14:paraId="460DAD60" w14:textId="1A4DCBAE" w:rsidR="00E878BF" w:rsidRPr="00E878BF" w:rsidRDefault="00E878BF" w:rsidP="00E878BF">
      <w:pPr>
        <w:pStyle w:val="Zkladntext"/>
      </w:pPr>
      <w:r>
        <w:t>Tato část práce popisuje a formuluje zadání projektu. Také se zabývá analýzou problému, jeho možných řešení, zvolením vhodného řešení a jeho odůvodněním.</w:t>
      </w:r>
    </w:p>
    <w:p w14:paraId="19B2B860" w14:textId="6FDF31FC" w:rsidR="009D7E7A" w:rsidRPr="009D7E7A" w:rsidRDefault="009D7E7A" w:rsidP="009D7E7A">
      <w:pPr>
        <w:pStyle w:val="Nadpis2"/>
      </w:pPr>
      <w:bookmarkStart w:id="2" w:name="_Toc27919762"/>
      <w:r>
        <w:t>Formulace zadání</w:t>
      </w:r>
      <w:bookmarkEnd w:id="2"/>
    </w:p>
    <w:p w14:paraId="6CFFF927" w14:textId="4EC26099" w:rsidR="0040502D" w:rsidRDefault="00A21ECA" w:rsidP="0040502D">
      <w:pPr>
        <w:pStyle w:val="Zkladntext"/>
      </w:pPr>
      <w:r>
        <w:t>Vytvořený</w:t>
      </w:r>
      <w:r w:rsidR="0040502D">
        <w:t xml:space="preserve"> program</w:t>
      </w:r>
      <w:r>
        <w:t xml:space="preserve"> bude sloužit</w:t>
      </w:r>
      <w:r w:rsidR="0040502D">
        <w:t xml:space="preserve"> pro vedení a sledování skladu zboží. Sklad </w:t>
      </w:r>
      <w:r>
        <w:t>zboží je možné si představit jako pomyslnou tabulku</w:t>
      </w:r>
      <w:r w:rsidR="0040502D">
        <w:t>,</w:t>
      </w:r>
      <w:r>
        <w:t xml:space="preserve"> ve které každý řádek představuje </w:t>
      </w:r>
      <w:r w:rsidR="0040502D">
        <w:t xml:space="preserve"> </w:t>
      </w:r>
      <w:r>
        <w:t>jeden druh skladovaného zboží.</w:t>
      </w:r>
      <w:r w:rsidR="0040502D">
        <w:t xml:space="preserve"> </w:t>
      </w:r>
      <w:r>
        <w:t>Každý druh zboží bude jednoznačně identifikován svým</w:t>
      </w:r>
      <w:r w:rsidR="0040502D">
        <w:t xml:space="preserve"> identifikační</w:t>
      </w:r>
      <w:r>
        <w:t>m číslem. Dále bude u každého zboží uložen také jeho název, cena zboží a </w:t>
      </w:r>
      <w:r w:rsidR="0040502D">
        <w:t>počet kusů</w:t>
      </w:r>
      <w:r>
        <w:t xml:space="preserve"> zboží, které jsou momentálně</w:t>
      </w:r>
      <w:r w:rsidR="0040502D">
        <w:t xml:space="preserve"> na skladě. Klíčem je identifikační číslo zboží. </w:t>
      </w:r>
      <w:r>
        <w:t>Předpokládá se</w:t>
      </w:r>
      <w:r w:rsidR="0040502D">
        <w:t>, že do seznamu</w:t>
      </w:r>
      <w:r>
        <w:t xml:space="preserve"> zboží</w:t>
      </w:r>
      <w:r w:rsidR="0040502D">
        <w:t xml:space="preserve"> </w:t>
      </w:r>
      <w:r>
        <w:t xml:space="preserve">budou často </w:t>
      </w:r>
      <w:r w:rsidR="0040502D">
        <w:t>za</w:t>
      </w:r>
      <w:r>
        <w:t>řazovány nové skladové zásoby a </w:t>
      </w:r>
      <w:r w:rsidR="0040502D">
        <w:t>odebírány již neplatné zásoby</w:t>
      </w:r>
      <w:r>
        <w:t>. P</w:t>
      </w:r>
      <w:r w:rsidR="0040502D">
        <w:t>očet</w:t>
      </w:r>
      <w:r>
        <w:t xml:space="preserve"> druhů zboží </w:t>
      </w:r>
      <w:r w:rsidR="0040502D">
        <w:t xml:space="preserve">není </w:t>
      </w:r>
      <w:r>
        <w:t>dopředu</w:t>
      </w:r>
      <w:r w:rsidR="0040502D">
        <w:t xml:space="preserve"> znám</w:t>
      </w:r>
      <w:r>
        <w:t>ý</w:t>
      </w:r>
      <w:r w:rsidR="0040502D">
        <w:t>.</w:t>
      </w:r>
      <w:r w:rsidR="00F6531C">
        <w:t xml:space="preserve"> Program bude také umožňovat hromadný import dat do aplikace z externího souboru a také export dat do</w:t>
      </w:r>
      <w:r w:rsidR="00365496">
        <w:t xml:space="preserve"> tohoto</w:t>
      </w:r>
      <w:r w:rsidR="00F6531C">
        <w:t xml:space="preserve"> externího souboru.</w:t>
      </w:r>
    </w:p>
    <w:p w14:paraId="54D8CED3" w14:textId="49021122" w:rsidR="0040502D" w:rsidRDefault="00A21ECA" w:rsidP="0040502D">
      <w:pPr>
        <w:pStyle w:val="Zkladntext"/>
      </w:pPr>
      <w:r>
        <w:t>K často prováděným operacím nad seznamem zboží patří</w:t>
      </w:r>
      <w:r w:rsidR="0040502D">
        <w:t xml:space="preserve">: </w:t>
      </w:r>
    </w:p>
    <w:p w14:paraId="1C836785" w14:textId="3089367E" w:rsidR="0040502D" w:rsidRDefault="00A21ECA" w:rsidP="00A21ECA">
      <w:pPr>
        <w:pStyle w:val="Zkladntext"/>
        <w:numPr>
          <w:ilvl w:val="0"/>
          <w:numId w:val="29"/>
        </w:numPr>
      </w:pPr>
      <w:r>
        <w:t>výpis prvku s daným klíčem,</w:t>
      </w:r>
    </w:p>
    <w:p w14:paraId="78271E3F" w14:textId="5D788F4B" w:rsidR="0040502D" w:rsidRDefault="00A21ECA" w:rsidP="00A21ECA">
      <w:pPr>
        <w:pStyle w:val="Zkladntext"/>
        <w:numPr>
          <w:ilvl w:val="0"/>
          <w:numId w:val="29"/>
        </w:numPr>
      </w:pPr>
      <w:r>
        <w:t>zrušení prvku</w:t>
      </w:r>
      <w:r w:rsidR="0040502D">
        <w:t xml:space="preserve"> s daným klíčem</w:t>
      </w:r>
      <w:r>
        <w:t>,</w:t>
      </w:r>
    </w:p>
    <w:p w14:paraId="5DEB6E2C" w14:textId="6C2BEE1A" w:rsidR="00A21ECA" w:rsidRDefault="0040502D" w:rsidP="00A21ECA">
      <w:pPr>
        <w:pStyle w:val="Zkladntext"/>
        <w:numPr>
          <w:ilvl w:val="0"/>
          <w:numId w:val="29"/>
        </w:numPr>
      </w:pPr>
      <w:r>
        <w:t>výpis všech prvků seřaz</w:t>
      </w:r>
      <w:r w:rsidR="00A21ECA">
        <w:t>ený podle identifikačního čísla (vzestupně, sestupně),</w:t>
      </w:r>
    </w:p>
    <w:p w14:paraId="617AD7DC" w14:textId="07449F4A" w:rsidR="0040502D" w:rsidRDefault="00A21ECA" w:rsidP="00A21ECA">
      <w:pPr>
        <w:pStyle w:val="Zkladntext"/>
        <w:numPr>
          <w:ilvl w:val="0"/>
          <w:numId w:val="29"/>
        </w:numPr>
      </w:pPr>
      <w:r>
        <w:t>výpočet celkové ceny zboží na skladě.</w:t>
      </w:r>
    </w:p>
    <w:p w14:paraId="40B7F2AE" w14:textId="6C411657" w:rsidR="0040502D" w:rsidRDefault="0040502D" w:rsidP="009D7E7A">
      <w:pPr>
        <w:pStyle w:val="Nadpis2"/>
      </w:pPr>
      <w:bookmarkStart w:id="3" w:name="_Toc27919763"/>
      <w:r>
        <w:t>Analýza problému</w:t>
      </w:r>
      <w:bookmarkEnd w:id="3"/>
    </w:p>
    <w:p w14:paraId="07C9F2B3" w14:textId="25AA9E26" w:rsidR="009D7E7A" w:rsidRDefault="0011707F" w:rsidP="0011707F">
      <w:pPr>
        <w:pStyle w:val="Zkladntext"/>
      </w:pPr>
      <w:r>
        <w:t xml:space="preserve">Z požadavků </w:t>
      </w:r>
      <w:r w:rsidR="009D7E7A">
        <w:t>na fungování programu vyplývá, že výsledný program by měl s rozumnou časovou složitostí umožňovat zejména provádění operací vkládání, odebírání a úpravy  naskladněných druhů zboží. Efektivním způsobem by také mělo být vyřešeno řazení (sestupné a vzestupné) položek skladu podle identifikačního čísla.</w:t>
      </w:r>
      <w:r w:rsidR="00150D7E">
        <w:t xml:space="preserve"> Pro dosažení těchto cílů je klíčová zejména volba vhodné datové struktury pro uložení potřebných dat spojených s provozem skladu a také použitých algoritmů (např. řazení) pro práci s těmito daty.</w:t>
      </w:r>
    </w:p>
    <w:p w14:paraId="06DC47DD" w14:textId="78309F1A" w:rsidR="00E525AD" w:rsidRDefault="00E525AD" w:rsidP="009D7E7A">
      <w:pPr>
        <w:pStyle w:val="Nadpis2"/>
      </w:pPr>
      <w:bookmarkStart w:id="4" w:name="_Toc27919764"/>
      <w:r>
        <w:lastRenderedPageBreak/>
        <w:t>Možná řešení a návrh zvoleného řešení</w:t>
      </w:r>
      <w:bookmarkEnd w:id="4"/>
    </w:p>
    <w:p w14:paraId="3610C775" w14:textId="6A973EEA" w:rsidR="00FE3789" w:rsidRPr="00FE3789" w:rsidRDefault="00EF24D3" w:rsidP="00FE3789">
      <w:pPr>
        <w:pStyle w:val="Zkladntext"/>
      </w:pPr>
      <w:r>
        <w:t xml:space="preserve">Jako vhodnou variantu datové struktury lze pro dané zadání uvažovat pole nebo </w:t>
      </w:r>
      <w:r w:rsidR="00E95701">
        <w:t>spojovaný</w:t>
      </w:r>
      <w:r>
        <w:t xml:space="preserve"> seznam. Vkládání a mazání jednotlivých uložených prvků je obecně rychlejší ve </w:t>
      </w:r>
      <w:r w:rsidR="00E95701">
        <w:t>spojovaný</w:t>
      </w:r>
      <w:r>
        <w:t xml:space="preserve">ch seznamech. Není totiž potřeba provádět realokaci a reorganizaci celé struktury. V případě, že počet prvků není dopředu známý, je také vhodnější volbou použití </w:t>
      </w:r>
      <w:r w:rsidR="00E95701">
        <w:t>spojovaného</w:t>
      </w:r>
      <w:r>
        <w:t xml:space="preserve"> seznamu než pole. Nevýhodou </w:t>
      </w:r>
      <w:r w:rsidR="00E95701">
        <w:t>spojovaný</w:t>
      </w:r>
      <w:r>
        <w:t xml:space="preserve">ch seznamů oproti polím je nutnost jejich čtení </w:t>
      </w:r>
      <w:r w:rsidR="00F6531C">
        <w:t>odpředu dozadu</w:t>
      </w:r>
      <w:r w:rsidR="00457934">
        <w:t xml:space="preserve"> (pro získání požadované položky)</w:t>
      </w:r>
      <w:r w:rsidR="00F6531C">
        <w:t xml:space="preserve">. Spojové seznamy také využívají více místa než pole, jelikož jsou do paměti také ukládány jejich ukazatele. </w:t>
      </w:r>
    </w:p>
    <w:p w14:paraId="2436BD01" w14:textId="22D9D1BB" w:rsidR="00E525AD" w:rsidRDefault="00E525AD" w:rsidP="009D7E7A">
      <w:pPr>
        <w:pStyle w:val="Nadpis2"/>
      </w:pPr>
      <w:bookmarkStart w:id="5" w:name="_Toc27919765"/>
      <w:r>
        <w:t>Odůvodnění volby řešení a zvolených algoritmů</w:t>
      </w:r>
      <w:bookmarkEnd w:id="5"/>
    </w:p>
    <w:p w14:paraId="4D8F4EDC" w14:textId="49B7E4FB" w:rsidR="005C4464" w:rsidRDefault="00F6531C" w:rsidP="00F6531C">
      <w:pPr>
        <w:pStyle w:val="Zkladntext"/>
      </w:pPr>
      <w:r>
        <w:t xml:space="preserve">Jako datová struktura pro uložení dat byl vybrán </w:t>
      </w:r>
      <w:r w:rsidR="00E95701">
        <w:t>spojovaný</w:t>
      </w:r>
      <w:r>
        <w:t xml:space="preserve"> seznam, jelikož umožňuje rychlejší provádění </w:t>
      </w:r>
      <w:r w:rsidR="000D23D9">
        <w:t xml:space="preserve">operací vkládání a odebírání uložených prvků. V programu bude prováděno řazení prvků </w:t>
      </w:r>
      <w:r w:rsidR="00E95701">
        <w:t>spojovaného</w:t>
      </w:r>
      <w:r w:rsidR="00457934">
        <w:t xml:space="preserve"> </w:t>
      </w:r>
      <w:r w:rsidR="000D23D9">
        <w:t>seznamu algoritmem Selection Sort</w:t>
      </w:r>
      <w:r w:rsidR="00754431">
        <w:t>, který má pro dané řešení</w:t>
      </w:r>
      <w:r w:rsidR="009039B3">
        <w:t xml:space="preserve"> ještě</w:t>
      </w:r>
      <w:r w:rsidR="00754431">
        <w:t xml:space="preserve"> přijatelnou </w:t>
      </w:r>
      <w:r w:rsidR="009039B3">
        <w:t xml:space="preserve">časovou </w:t>
      </w:r>
      <w:r w:rsidR="00754431">
        <w:t>složitost</w:t>
      </w:r>
      <w:r w:rsidR="009039B3">
        <w:t xml:space="preserve"> </w:t>
      </w:r>
      <w:r w:rsidR="009039B3">
        <w:t>(n</w:t>
      </w:r>
      <w:r w:rsidR="009039B3">
        <w:rPr>
          <w:vertAlign w:val="superscript"/>
        </w:rPr>
        <w:t>2</w:t>
      </w:r>
      <w:r w:rsidR="009039B3">
        <w:t>)</w:t>
      </w:r>
      <w:r w:rsidR="000D23D9">
        <w:t>.</w:t>
      </w:r>
    </w:p>
    <w:p w14:paraId="3F244C65" w14:textId="77777777" w:rsidR="005C4464" w:rsidRDefault="005C4464">
      <w:r>
        <w:br w:type="page"/>
      </w:r>
    </w:p>
    <w:p w14:paraId="194FA656" w14:textId="6AAAF3C4" w:rsidR="00E525AD" w:rsidRDefault="00E525AD" w:rsidP="00E525AD">
      <w:pPr>
        <w:pStyle w:val="Nadpis1"/>
      </w:pPr>
      <w:bookmarkStart w:id="6" w:name="_Toc27919766"/>
      <w:r>
        <w:lastRenderedPageBreak/>
        <w:t>Popis realizace</w:t>
      </w:r>
      <w:r w:rsidR="00754431">
        <w:t xml:space="preserve"> projektu</w:t>
      </w:r>
      <w:bookmarkEnd w:id="6"/>
    </w:p>
    <w:p w14:paraId="71B59229" w14:textId="2DF0BD20" w:rsidR="00754431" w:rsidRPr="00754431" w:rsidRDefault="00754431" w:rsidP="00754431">
      <w:pPr>
        <w:pStyle w:val="Zkladntext"/>
      </w:pPr>
      <w:r>
        <w:t xml:space="preserve">V této části práce je popsán souhrn a posloupnost kroků, které vedly </w:t>
      </w:r>
      <w:r w:rsidRPr="00754431">
        <w:t>k</w:t>
      </w:r>
      <w:r>
        <w:t> </w:t>
      </w:r>
      <w:r w:rsidRPr="00754431">
        <w:t>realizaci</w:t>
      </w:r>
      <w:r>
        <w:t xml:space="preserve"> projektu.</w:t>
      </w:r>
      <w:r w:rsidR="00E878BF">
        <w:t xml:space="preserve"> Při vytváření projektu jsme postupovali v tomto pořadí:</w:t>
      </w:r>
    </w:p>
    <w:p w14:paraId="01F0A6DC" w14:textId="6A221B30" w:rsidR="00754431" w:rsidRDefault="00754431" w:rsidP="00D8790A">
      <w:pPr>
        <w:pStyle w:val="Zkladntext"/>
        <w:numPr>
          <w:ilvl w:val="0"/>
          <w:numId w:val="33"/>
        </w:numPr>
      </w:pPr>
      <w:r>
        <w:t>Rozmyšlení konkrétních funkcí aplikace</w:t>
      </w:r>
      <w:r w:rsidR="00E878BF">
        <w:t>,</w:t>
      </w:r>
    </w:p>
    <w:p w14:paraId="083DFA4D" w14:textId="3979F793" w:rsidR="00754431" w:rsidRDefault="00754431" w:rsidP="00D8790A">
      <w:pPr>
        <w:pStyle w:val="Zkladntext"/>
        <w:numPr>
          <w:ilvl w:val="0"/>
          <w:numId w:val="33"/>
        </w:numPr>
      </w:pPr>
      <w:r>
        <w:t>Volba vhodné datové struktury</w:t>
      </w:r>
      <w:r w:rsidR="00E878BF">
        <w:t>,</w:t>
      </w:r>
    </w:p>
    <w:p w14:paraId="4CB80E2D" w14:textId="171BA05E" w:rsidR="00754431" w:rsidRDefault="00754431" w:rsidP="00D8790A">
      <w:pPr>
        <w:pStyle w:val="Zkladntext"/>
        <w:numPr>
          <w:ilvl w:val="0"/>
          <w:numId w:val="33"/>
        </w:numPr>
      </w:pPr>
      <w:r>
        <w:t>Rozvržení a vytvoření menu aplikace (posloupnost a názvy akcí)</w:t>
      </w:r>
      <w:r w:rsidR="00E878BF">
        <w:t>,</w:t>
      </w:r>
    </w:p>
    <w:p w14:paraId="4C04B9A4" w14:textId="563EBF8A" w:rsidR="00754431" w:rsidRDefault="00754431" w:rsidP="00D8790A">
      <w:pPr>
        <w:pStyle w:val="Zkladntext"/>
        <w:numPr>
          <w:ilvl w:val="0"/>
          <w:numId w:val="33"/>
        </w:numPr>
      </w:pPr>
      <w:r>
        <w:t>Návrh a vytvoření třídy pro položku skladu</w:t>
      </w:r>
      <w:r w:rsidR="00E878BF">
        <w:t>,</w:t>
      </w:r>
    </w:p>
    <w:p w14:paraId="6C52A94F" w14:textId="4046F3F7" w:rsidR="00754431" w:rsidRDefault="00754431" w:rsidP="00D8790A">
      <w:pPr>
        <w:pStyle w:val="Zkladntext"/>
        <w:numPr>
          <w:ilvl w:val="0"/>
          <w:numId w:val="33"/>
        </w:numPr>
      </w:pPr>
      <w:r>
        <w:t>Návrh a vytvoření třídy pro uložení informací o položkách skladu do seznamu (datová struktura spojovaný seznam)</w:t>
      </w:r>
      <w:r w:rsidR="00E878BF">
        <w:t>,</w:t>
      </w:r>
    </w:p>
    <w:p w14:paraId="3A3628A5" w14:textId="7D0A149B" w:rsidR="00754431" w:rsidRDefault="00754431" w:rsidP="00D8790A">
      <w:pPr>
        <w:pStyle w:val="Zkladntext"/>
        <w:numPr>
          <w:ilvl w:val="0"/>
          <w:numId w:val="33"/>
        </w:numPr>
      </w:pPr>
      <w:r>
        <w:t>Otestování všech dostupných funkcí aplikace (běžné i nestandardní případy použití)</w:t>
      </w:r>
      <w:r w:rsidR="00E878BF">
        <w:t>,</w:t>
      </w:r>
    </w:p>
    <w:p w14:paraId="4AC21FFA" w14:textId="40062030" w:rsidR="00754431" w:rsidRDefault="00754431" w:rsidP="00D8790A">
      <w:pPr>
        <w:pStyle w:val="Zkladntext"/>
        <w:numPr>
          <w:ilvl w:val="0"/>
          <w:numId w:val="33"/>
        </w:numPr>
      </w:pPr>
      <w:r>
        <w:t>Zpracování stručného manuálu pro</w:t>
      </w:r>
      <w:r w:rsidR="00E878BF">
        <w:t xml:space="preserve"> ovládání aplikace.</w:t>
      </w:r>
    </w:p>
    <w:p w14:paraId="3057DF2E" w14:textId="77777777" w:rsidR="005C4464" w:rsidRDefault="005C4464">
      <w:r>
        <w:rPr>
          <w:b/>
          <w:bCs/>
        </w:rPr>
        <w:br w:type="page"/>
      </w:r>
    </w:p>
    <w:p w14:paraId="5B70FC45" w14:textId="6E939F6C" w:rsidR="0040502D" w:rsidRDefault="00E95701" w:rsidP="00E525AD">
      <w:pPr>
        <w:pStyle w:val="Nadpis1"/>
      </w:pPr>
      <w:bookmarkStart w:id="7" w:name="_Toc27919767"/>
      <w:r>
        <w:lastRenderedPageBreak/>
        <w:t>T</w:t>
      </w:r>
      <w:r w:rsidR="00E525AD">
        <w:t>estování</w:t>
      </w:r>
      <w:r>
        <w:t xml:space="preserve"> programu</w:t>
      </w:r>
      <w:bookmarkEnd w:id="7"/>
    </w:p>
    <w:p w14:paraId="02DDE749" w14:textId="437AC479" w:rsidR="007D7C3A" w:rsidRDefault="007D7C3A" w:rsidP="007D7C3A">
      <w:pPr>
        <w:pStyle w:val="Zkladntext"/>
      </w:pPr>
      <w:r>
        <w:t>Tato část semestrální práce popisu</w:t>
      </w:r>
      <w:r w:rsidR="00A00C87">
        <w:t>je</w:t>
      </w:r>
      <w:r>
        <w:t xml:space="preserve"> postup testování funkcí vytvořeného programu. V rámci testování byly provedeny postupně testy všech možností, které má uživatel programu k dispozici z menu aplikace. Jedná se o tyto funkce:</w:t>
      </w:r>
    </w:p>
    <w:p w14:paraId="46E56803" w14:textId="63F374C4" w:rsidR="007D7C3A" w:rsidRDefault="007D7C3A" w:rsidP="005C4464">
      <w:pPr>
        <w:pStyle w:val="Zkladntext"/>
        <w:numPr>
          <w:ilvl w:val="0"/>
          <w:numId w:val="30"/>
        </w:numPr>
      </w:pPr>
      <w:r>
        <w:t>Import dat ze souboru,</w:t>
      </w:r>
    </w:p>
    <w:p w14:paraId="69D41E71" w14:textId="0DD37C71" w:rsidR="007D7C3A" w:rsidRDefault="007D7C3A" w:rsidP="005C4464">
      <w:pPr>
        <w:pStyle w:val="Zkladntext"/>
        <w:numPr>
          <w:ilvl w:val="0"/>
          <w:numId w:val="30"/>
        </w:numPr>
      </w:pPr>
      <w:r>
        <w:t>Vložení nové položky,</w:t>
      </w:r>
    </w:p>
    <w:p w14:paraId="09A0CFB6" w14:textId="55F6E9C6" w:rsidR="007D7C3A" w:rsidRDefault="007D7C3A" w:rsidP="005C4464">
      <w:pPr>
        <w:pStyle w:val="Zkladntext"/>
        <w:numPr>
          <w:ilvl w:val="0"/>
          <w:numId w:val="30"/>
        </w:numPr>
      </w:pPr>
      <w:r>
        <w:t>Úprava položky v seznamu,</w:t>
      </w:r>
    </w:p>
    <w:p w14:paraId="794D39DA" w14:textId="7C733149" w:rsidR="007D7C3A" w:rsidRDefault="007D7C3A" w:rsidP="005C4464">
      <w:pPr>
        <w:pStyle w:val="Zkladntext"/>
        <w:numPr>
          <w:ilvl w:val="0"/>
          <w:numId w:val="30"/>
        </w:numPr>
      </w:pPr>
      <w:r>
        <w:t>Smazání položky ze seznamu,</w:t>
      </w:r>
    </w:p>
    <w:p w14:paraId="22B15E01" w14:textId="6A36ADFC" w:rsidR="007D7C3A" w:rsidRDefault="007D7C3A" w:rsidP="005C4464">
      <w:pPr>
        <w:pStyle w:val="Zkladntext"/>
        <w:numPr>
          <w:ilvl w:val="0"/>
          <w:numId w:val="30"/>
        </w:numPr>
      </w:pPr>
      <w:r>
        <w:t>Nalezení položky,</w:t>
      </w:r>
    </w:p>
    <w:p w14:paraId="096FFEF2" w14:textId="4EBD8F1D" w:rsidR="007D7C3A" w:rsidRDefault="007D7C3A" w:rsidP="005C4464">
      <w:pPr>
        <w:pStyle w:val="Zkladntext"/>
        <w:numPr>
          <w:ilvl w:val="0"/>
          <w:numId w:val="30"/>
        </w:numPr>
      </w:pPr>
      <w:r>
        <w:t>Vytisknutí seznamu produktů,</w:t>
      </w:r>
    </w:p>
    <w:p w14:paraId="28942E55" w14:textId="59281AF5" w:rsidR="007D7C3A" w:rsidRDefault="007D7C3A" w:rsidP="005C4464">
      <w:pPr>
        <w:pStyle w:val="Zkladntext"/>
        <w:numPr>
          <w:ilvl w:val="0"/>
          <w:numId w:val="30"/>
        </w:numPr>
      </w:pPr>
      <w:r>
        <w:t>Spočítání celkové ceny zboží,</w:t>
      </w:r>
    </w:p>
    <w:p w14:paraId="57C230FE" w14:textId="729F1785" w:rsidR="007D7C3A" w:rsidRDefault="007D7C3A" w:rsidP="005C4464">
      <w:pPr>
        <w:pStyle w:val="Zkladntext"/>
        <w:numPr>
          <w:ilvl w:val="0"/>
          <w:numId w:val="30"/>
        </w:numPr>
      </w:pPr>
      <w:r>
        <w:t>Seřazení produktů podle evidenčního čísla,</w:t>
      </w:r>
    </w:p>
    <w:p w14:paraId="783DA474" w14:textId="5C564672" w:rsidR="007D7C3A" w:rsidRPr="007D7C3A" w:rsidRDefault="007D7C3A" w:rsidP="005C4464">
      <w:pPr>
        <w:pStyle w:val="Zkladntext"/>
        <w:numPr>
          <w:ilvl w:val="0"/>
          <w:numId w:val="30"/>
        </w:numPr>
      </w:pPr>
      <w:r>
        <w:t>Uložení dat do externího souboru.</w:t>
      </w:r>
    </w:p>
    <w:p w14:paraId="15FC2146" w14:textId="7A2E20CB" w:rsidR="00E95701" w:rsidRDefault="00E95701" w:rsidP="00E95701">
      <w:pPr>
        <w:pStyle w:val="Nadpis2"/>
      </w:pPr>
      <w:bookmarkStart w:id="8" w:name="_Toc27919768"/>
      <w:r>
        <w:t>Import dat ze souboru</w:t>
      </w:r>
      <w:bookmarkEnd w:id="8"/>
    </w:p>
    <w:p w14:paraId="61BD8BF7" w14:textId="06A1052A" w:rsidR="00CA2DBE" w:rsidRPr="00CA2DBE" w:rsidRDefault="00CA2DBE" w:rsidP="00CA2DBE">
      <w:pPr>
        <w:pStyle w:val="Zkladntext"/>
      </w:pPr>
      <w:r>
        <w:t>V rámci testování této funkce byl proveden import dat z externího souboru do programu. Obsah zdrojových i uložených dat do programu se shodoval. V programu byla data uložena uspořádaně (vzestupně) podle identifikačního čísla</w:t>
      </w:r>
      <w:r w:rsidR="00F005F8">
        <w:t xml:space="preserve"> i v případě, že zdrojová data v souboru byla neuspořádaná.</w:t>
      </w:r>
    </w:p>
    <w:p w14:paraId="680EA93D" w14:textId="77777777" w:rsidR="00CA2DBE" w:rsidRDefault="00991D34" w:rsidP="00CA2DBE">
      <w:pPr>
        <w:pStyle w:val="Zkladntext"/>
        <w:keepNext/>
      </w:pPr>
      <w:r>
        <w:rPr>
          <w:noProof/>
        </w:rPr>
        <w:drawing>
          <wp:inline distT="0" distB="0" distL="0" distR="0" wp14:anchorId="3A1CBF29" wp14:editId="7BDE6746">
            <wp:extent cx="1400175" cy="83820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838200"/>
                    </a:xfrm>
                    <a:prstGeom prst="rect">
                      <a:avLst/>
                    </a:prstGeom>
                  </pic:spPr>
                </pic:pic>
              </a:graphicData>
            </a:graphic>
          </wp:inline>
        </w:drawing>
      </w:r>
    </w:p>
    <w:p w14:paraId="0F2E37AE" w14:textId="5A2BA7F0" w:rsidR="00991D34" w:rsidRDefault="00CA2DBE" w:rsidP="00CA2DBE">
      <w:pPr>
        <w:pStyle w:val="Titulek"/>
        <w:jc w:val="both"/>
      </w:pPr>
      <w:bookmarkStart w:id="9" w:name="_Toc2791979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w:t>
      </w:r>
      <w:r w:rsidR="0094100B">
        <w:rPr>
          <w:noProof/>
        </w:rPr>
        <w:fldChar w:fldCharType="end"/>
      </w:r>
      <w:r>
        <w:t>- Obsah externího CSV souboru</w:t>
      </w:r>
      <w:bookmarkEnd w:id="9"/>
    </w:p>
    <w:p w14:paraId="617E4B1A" w14:textId="77777777" w:rsidR="00CA2DBE" w:rsidRDefault="00CA2DBE" w:rsidP="00CA2DBE"/>
    <w:p w14:paraId="01B0E15F" w14:textId="77777777" w:rsidR="00CA2DBE" w:rsidRDefault="00CA2DBE" w:rsidP="00CA2DBE">
      <w:pPr>
        <w:keepNext/>
      </w:pPr>
      <w:r>
        <w:rPr>
          <w:noProof/>
        </w:rPr>
        <w:lastRenderedPageBreak/>
        <w:drawing>
          <wp:inline distT="0" distB="0" distL="0" distR="0" wp14:anchorId="5D1F9BB8" wp14:editId="20A5BCA9">
            <wp:extent cx="3771900" cy="8858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885825"/>
                    </a:xfrm>
                    <a:prstGeom prst="rect">
                      <a:avLst/>
                    </a:prstGeom>
                  </pic:spPr>
                </pic:pic>
              </a:graphicData>
            </a:graphic>
          </wp:inline>
        </w:drawing>
      </w:r>
    </w:p>
    <w:p w14:paraId="45140195" w14:textId="3C5A7817" w:rsidR="00CA2DBE" w:rsidRPr="00CA2DBE" w:rsidRDefault="00CA2DBE" w:rsidP="00CA2DBE">
      <w:pPr>
        <w:pStyle w:val="Titulek"/>
        <w:spacing w:before="240"/>
      </w:pPr>
      <w:bookmarkStart w:id="10" w:name="_Toc27919791"/>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2</w:t>
      </w:r>
      <w:r w:rsidR="0094100B">
        <w:rPr>
          <w:noProof/>
        </w:rPr>
        <w:fldChar w:fldCharType="end"/>
      </w:r>
      <w:r>
        <w:t xml:space="preserve"> - Obsah dat importovaných do programu</w:t>
      </w:r>
      <w:bookmarkEnd w:id="10"/>
    </w:p>
    <w:p w14:paraId="0BD4B4F0" w14:textId="603ECAB5" w:rsidR="00E95701" w:rsidRDefault="00E95701" w:rsidP="00E95701">
      <w:pPr>
        <w:pStyle w:val="Nadpis2"/>
      </w:pPr>
      <w:bookmarkStart w:id="11" w:name="_Toc27919769"/>
      <w:r>
        <w:t>V</w:t>
      </w:r>
      <w:r w:rsidR="007D7C3A">
        <w:t>l</w:t>
      </w:r>
      <w:r>
        <w:t>ožení nové položky</w:t>
      </w:r>
      <w:bookmarkEnd w:id="11"/>
    </w:p>
    <w:p w14:paraId="24BDDB95" w14:textId="0EA600F3" w:rsidR="00466CDD" w:rsidRDefault="00466CDD" w:rsidP="00466CDD">
      <w:pPr>
        <w:pStyle w:val="Zkladntext"/>
      </w:pPr>
      <w:r>
        <w:t>V tomto testu bylo provedeno ruční vložení nové položky do seznamu zboží na skladě. Položka byla při testu úspěšně vložena. Program také správně zareagoval na situaci, kdy bylo záměrně vloženo chybné číslo produktu.</w:t>
      </w:r>
    </w:p>
    <w:p w14:paraId="081B5C19" w14:textId="77777777" w:rsidR="00466CDD" w:rsidRDefault="00466CDD" w:rsidP="00466CDD">
      <w:pPr>
        <w:pStyle w:val="Zkladntext"/>
        <w:keepNext/>
      </w:pPr>
      <w:r>
        <w:rPr>
          <w:noProof/>
        </w:rPr>
        <w:drawing>
          <wp:inline distT="0" distB="0" distL="0" distR="0" wp14:anchorId="2AC8CED7" wp14:editId="057269EE">
            <wp:extent cx="5399405" cy="3276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27660"/>
                    </a:xfrm>
                    <a:prstGeom prst="rect">
                      <a:avLst/>
                    </a:prstGeom>
                  </pic:spPr>
                </pic:pic>
              </a:graphicData>
            </a:graphic>
          </wp:inline>
        </w:drawing>
      </w:r>
    </w:p>
    <w:p w14:paraId="397F2956" w14:textId="3A80CE8D" w:rsidR="00466CDD" w:rsidRPr="00466CDD" w:rsidRDefault="00466CDD" w:rsidP="00466CDD">
      <w:pPr>
        <w:pStyle w:val="Titulek"/>
        <w:jc w:val="both"/>
      </w:pPr>
      <w:bookmarkStart w:id="12" w:name="_Toc27919792"/>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3</w:t>
      </w:r>
      <w:r w:rsidR="0094100B">
        <w:rPr>
          <w:noProof/>
        </w:rPr>
        <w:fldChar w:fldCharType="end"/>
      </w:r>
      <w:r>
        <w:t xml:space="preserve"> - Chybové hlášení při vkládání položky zboží</w:t>
      </w:r>
      <w:bookmarkEnd w:id="12"/>
    </w:p>
    <w:p w14:paraId="4814BD25" w14:textId="7DB36855" w:rsidR="00E95701" w:rsidRDefault="00E95701" w:rsidP="00E95701">
      <w:pPr>
        <w:pStyle w:val="Nadpis2"/>
      </w:pPr>
      <w:bookmarkStart w:id="13" w:name="_Toc27919770"/>
      <w:r>
        <w:t>Úprava položky v</w:t>
      </w:r>
      <w:r w:rsidR="00E0390C">
        <w:t> </w:t>
      </w:r>
      <w:r>
        <w:t>seznamu</w:t>
      </w:r>
      <w:bookmarkEnd w:id="13"/>
    </w:p>
    <w:p w14:paraId="614D08F1" w14:textId="64853F0E" w:rsidR="00E0390C" w:rsidRPr="00E0390C" w:rsidRDefault="00E0390C" w:rsidP="00E0390C">
      <w:pPr>
        <w:pStyle w:val="Zkladntext"/>
      </w:pPr>
      <w:r>
        <w:t>V rámci tohoto testu bylo provedeno upravení poslední položky v seznamu (viz. obrázky níže). Program také správně reaguje při pokusu o úpravu neexistující položky (vypsáním chybové zprávy).</w:t>
      </w:r>
    </w:p>
    <w:p w14:paraId="58DE0980" w14:textId="77777777" w:rsidR="00466CDD" w:rsidRDefault="00466CDD" w:rsidP="00466CDD">
      <w:pPr>
        <w:pStyle w:val="Zkladntext"/>
        <w:keepNext/>
      </w:pPr>
      <w:r>
        <w:rPr>
          <w:noProof/>
        </w:rPr>
        <w:drawing>
          <wp:inline distT="0" distB="0" distL="0" distR="0" wp14:anchorId="3FB1D60D" wp14:editId="246D9594">
            <wp:extent cx="3800475" cy="96202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962025"/>
                    </a:xfrm>
                    <a:prstGeom prst="rect">
                      <a:avLst/>
                    </a:prstGeom>
                  </pic:spPr>
                </pic:pic>
              </a:graphicData>
            </a:graphic>
          </wp:inline>
        </w:drawing>
      </w:r>
    </w:p>
    <w:p w14:paraId="117F1CC8" w14:textId="3474CE26" w:rsidR="00466CDD" w:rsidRDefault="00466CDD" w:rsidP="00466CDD">
      <w:pPr>
        <w:pStyle w:val="Titulek"/>
        <w:jc w:val="both"/>
      </w:pPr>
      <w:bookmarkStart w:id="14" w:name="_Toc27919793"/>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4</w:t>
      </w:r>
      <w:r w:rsidR="0094100B">
        <w:rPr>
          <w:noProof/>
        </w:rPr>
        <w:fldChar w:fldCharType="end"/>
      </w:r>
      <w:r>
        <w:t xml:space="preserve"> - Seznam zboží před úpravou</w:t>
      </w:r>
      <w:r w:rsidR="00C05F3C">
        <w:t xml:space="preserve"> poslední položky</w:t>
      </w:r>
      <w:bookmarkEnd w:id="14"/>
    </w:p>
    <w:p w14:paraId="600ED59A" w14:textId="77777777" w:rsidR="00466CDD" w:rsidRDefault="00466CDD" w:rsidP="00466CDD"/>
    <w:p w14:paraId="3367E5A2" w14:textId="77777777" w:rsidR="00C05F3C" w:rsidRDefault="00466CDD" w:rsidP="00C05F3C">
      <w:pPr>
        <w:keepNext/>
      </w:pPr>
      <w:r>
        <w:rPr>
          <w:noProof/>
        </w:rPr>
        <w:drawing>
          <wp:inline distT="0" distB="0" distL="0" distR="0" wp14:anchorId="1420A518" wp14:editId="436A5399">
            <wp:extent cx="3800475" cy="9715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971550"/>
                    </a:xfrm>
                    <a:prstGeom prst="rect">
                      <a:avLst/>
                    </a:prstGeom>
                  </pic:spPr>
                </pic:pic>
              </a:graphicData>
            </a:graphic>
          </wp:inline>
        </w:drawing>
      </w:r>
    </w:p>
    <w:p w14:paraId="34256078" w14:textId="23BC4864" w:rsidR="00466CDD" w:rsidRPr="00466CDD" w:rsidRDefault="00C05F3C" w:rsidP="00C05F3C">
      <w:pPr>
        <w:pStyle w:val="Titulek"/>
        <w:spacing w:before="240"/>
      </w:pPr>
      <w:bookmarkStart w:id="15" w:name="_Toc2791979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5</w:t>
      </w:r>
      <w:r w:rsidR="0094100B">
        <w:rPr>
          <w:noProof/>
        </w:rPr>
        <w:fldChar w:fldCharType="end"/>
      </w:r>
      <w:r>
        <w:t xml:space="preserve"> - Seznam zboží po úpravě poslední položky</w:t>
      </w:r>
      <w:bookmarkEnd w:id="15"/>
    </w:p>
    <w:p w14:paraId="0FEB787A" w14:textId="5088791D" w:rsidR="00E95701" w:rsidRDefault="00E95701" w:rsidP="00E95701">
      <w:pPr>
        <w:pStyle w:val="Nadpis2"/>
      </w:pPr>
      <w:bookmarkStart w:id="16" w:name="_Toc27919771"/>
      <w:r>
        <w:lastRenderedPageBreak/>
        <w:t>Smazání položky ze seznamu</w:t>
      </w:r>
      <w:bookmarkEnd w:id="16"/>
    </w:p>
    <w:p w14:paraId="442C8DAC" w14:textId="04A84A21" w:rsidR="00E0390C" w:rsidRDefault="00E0390C" w:rsidP="00E0390C">
      <w:pPr>
        <w:pStyle w:val="Zkladntext"/>
      </w:pPr>
      <w:r>
        <w:t xml:space="preserve">V tomto testu bylo provedeno odebrání položky s evidenčním číslem 8. Byl také proveden test odebrání neexistující položky (ev. č. 50) se správným záporným výsledkem. </w:t>
      </w:r>
    </w:p>
    <w:p w14:paraId="6ABF41B5" w14:textId="77777777" w:rsidR="009E357C" w:rsidRDefault="00E0390C" w:rsidP="009E357C">
      <w:pPr>
        <w:pStyle w:val="Zkladntext"/>
        <w:keepNext/>
      </w:pPr>
      <w:r>
        <w:rPr>
          <w:noProof/>
        </w:rPr>
        <w:drawing>
          <wp:inline distT="0" distB="0" distL="0" distR="0" wp14:anchorId="28BBF68A" wp14:editId="4DEDDF9A">
            <wp:extent cx="3000375" cy="3619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361950"/>
                    </a:xfrm>
                    <a:prstGeom prst="rect">
                      <a:avLst/>
                    </a:prstGeom>
                  </pic:spPr>
                </pic:pic>
              </a:graphicData>
            </a:graphic>
          </wp:inline>
        </w:drawing>
      </w:r>
    </w:p>
    <w:p w14:paraId="7C43E05D" w14:textId="75DAC0B4" w:rsidR="00E0390C" w:rsidRDefault="009E357C" w:rsidP="009E357C">
      <w:pPr>
        <w:pStyle w:val="Titulek"/>
        <w:jc w:val="both"/>
      </w:pPr>
      <w:bookmarkStart w:id="17" w:name="_Toc27919795"/>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6</w:t>
      </w:r>
      <w:r w:rsidR="0094100B">
        <w:rPr>
          <w:noProof/>
        </w:rPr>
        <w:fldChar w:fldCharType="end"/>
      </w:r>
      <w:r>
        <w:t xml:space="preserve"> - Odebrání položky s ev. č. 8</w:t>
      </w:r>
      <w:bookmarkEnd w:id="17"/>
    </w:p>
    <w:p w14:paraId="4805BABC" w14:textId="77777777" w:rsidR="009E357C" w:rsidRPr="009E357C" w:rsidRDefault="009E357C" w:rsidP="009E357C"/>
    <w:p w14:paraId="0873E4A3" w14:textId="77777777" w:rsidR="009E357C" w:rsidRDefault="00E0390C" w:rsidP="009E357C">
      <w:pPr>
        <w:pStyle w:val="Zkladntext"/>
        <w:keepNext/>
      </w:pPr>
      <w:r>
        <w:rPr>
          <w:noProof/>
        </w:rPr>
        <w:drawing>
          <wp:inline distT="0" distB="0" distL="0" distR="0" wp14:anchorId="7560FC91" wp14:editId="24C62A2F">
            <wp:extent cx="3733800" cy="8572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857250"/>
                    </a:xfrm>
                    <a:prstGeom prst="rect">
                      <a:avLst/>
                    </a:prstGeom>
                  </pic:spPr>
                </pic:pic>
              </a:graphicData>
            </a:graphic>
          </wp:inline>
        </w:drawing>
      </w:r>
    </w:p>
    <w:p w14:paraId="39A7FE1F" w14:textId="5C4F4983" w:rsidR="00E0390C" w:rsidRDefault="009E357C" w:rsidP="009E357C">
      <w:pPr>
        <w:pStyle w:val="Titulek"/>
        <w:jc w:val="both"/>
      </w:pPr>
      <w:bookmarkStart w:id="18" w:name="_Toc27919796"/>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7</w:t>
      </w:r>
      <w:r w:rsidR="0094100B">
        <w:rPr>
          <w:noProof/>
        </w:rPr>
        <w:fldChar w:fldCharType="end"/>
      </w:r>
      <w:r>
        <w:t xml:space="preserve"> - Seznam zboží po odebrání položky</w:t>
      </w:r>
      <w:bookmarkEnd w:id="18"/>
    </w:p>
    <w:p w14:paraId="02421710" w14:textId="77777777" w:rsidR="009E357C" w:rsidRPr="009E357C" w:rsidRDefault="009E357C" w:rsidP="009E357C"/>
    <w:p w14:paraId="7DF9B44A" w14:textId="77777777" w:rsidR="009E357C" w:rsidRDefault="00E0390C" w:rsidP="009E357C">
      <w:pPr>
        <w:pStyle w:val="Zkladntext"/>
        <w:keepNext/>
      </w:pPr>
      <w:r>
        <w:rPr>
          <w:noProof/>
        </w:rPr>
        <w:drawing>
          <wp:inline distT="0" distB="0" distL="0" distR="0" wp14:anchorId="479670EE" wp14:editId="6D3B59F3">
            <wp:extent cx="3000375" cy="3429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963" b="12195"/>
                    <a:stretch/>
                  </pic:blipFill>
                  <pic:spPr bwMode="auto">
                    <a:xfrm>
                      <a:off x="0" y="0"/>
                      <a:ext cx="3000375" cy="342900"/>
                    </a:xfrm>
                    <a:prstGeom prst="rect">
                      <a:avLst/>
                    </a:prstGeom>
                    <a:ln>
                      <a:noFill/>
                    </a:ln>
                    <a:extLst>
                      <a:ext uri="{53640926-AAD7-44D8-BBD7-CCE9431645EC}">
                        <a14:shadowObscured xmlns:a14="http://schemas.microsoft.com/office/drawing/2010/main"/>
                      </a:ext>
                    </a:extLst>
                  </pic:spPr>
                </pic:pic>
              </a:graphicData>
            </a:graphic>
          </wp:inline>
        </w:drawing>
      </w:r>
    </w:p>
    <w:p w14:paraId="35C96159" w14:textId="5A6AE1B1" w:rsidR="00E0390C" w:rsidRPr="00E0390C" w:rsidRDefault="009E357C" w:rsidP="009E357C">
      <w:pPr>
        <w:pStyle w:val="Titulek"/>
        <w:jc w:val="both"/>
      </w:pPr>
      <w:bookmarkStart w:id="19" w:name="_Toc27919797"/>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8</w:t>
      </w:r>
      <w:r w:rsidR="0094100B">
        <w:rPr>
          <w:noProof/>
        </w:rPr>
        <w:fldChar w:fldCharType="end"/>
      </w:r>
      <w:r>
        <w:t xml:space="preserve"> - Pokus o odebrání neexistující položky</w:t>
      </w:r>
      <w:bookmarkEnd w:id="19"/>
    </w:p>
    <w:p w14:paraId="4EA17FF1" w14:textId="0490D34A" w:rsidR="00E95701" w:rsidRDefault="00E95701" w:rsidP="00E95701">
      <w:pPr>
        <w:pStyle w:val="Nadpis2"/>
      </w:pPr>
      <w:bookmarkStart w:id="20" w:name="_Toc27919772"/>
      <w:r>
        <w:t>Nalezení položky</w:t>
      </w:r>
      <w:bookmarkEnd w:id="20"/>
    </w:p>
    <w:p w14:paraId="29F480E7" w14:textId="5438CF17" w:rsidR="00001340" w:rsidRPr="00001340" w:rsidRDefault="00001340" w:rsidP="00001340">
      <w:pPr>
        <w:pStyle w:val="Zkladntext"/>
      </w:pPr>
      <w:r>
        <w:t>V této části testování proběhl pokus vyhledání existující položky seznamu (položka s ev. číslem 1) a také neexistující položky (položka s ev. číslem 100). Informace k existující položce byly správně nelezeny a vypsány. Při pokusu o dohledání neexistující položky byla zobrazena chybová zpráva.</w:t>
      </w:r>
    </w:p>
    <w:p w14:paraId="6707840E" w14:textId="77777777" w:rsidR="00B922F2" w:rsidRDefault="00980DD9" w:rsidP="00B922F2">
      <w:pPr>
        <w:pStyle w:val="Zkladntext"/>
        <w:keepNext/>
      </w:pPr>
      <w:r>
        <w:rPr>
          <w:noProof/>
        </w:rPr>
        <w:drawing>
          <wp:inline distT="0" distB="0" distL="0" distR="0" wp14:anchorId="39B925CC" wp14:editId="0EEBE259">
            <wp:extent cx="3743325" cy="72390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723900"/>
                    </a:xfrm>
                    <a:prstGeom prst="rect">
                      <a:avLst/>
                    </a:prstGeom>
                  </pic:spPr>
                </pic:pic>
              </a:graphicData>
            </a:graphic>
          </wp:inline>
        </w:drawing>
      </w:r>
    </w:p>
    <w:p w14:paraId="00956528" w14:textId="267FCE99" w:rsidR="00980DD9" w:rsidRDefault="00B922F2" w:rsidP="00B922F2">
      <w:pPr>
        <w:pStyle w:val="Titulek"/>
        <w:jc w:val="both"/>
      </w:pPr>
      <w:bookmarkStart w:id="21" w:name="_Toc27919798"/>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9</w:t>
      </w:r>
      <w:r w:rsidR="0094100B">
        <w:rPr>
          <w:noProof/>
        </w:rPr>
        <w:fldChar w:fldCharType="end"/>
      </w:r>
      <w:r>
        <w:t xml:space="preserve"> - Informace o nalezeném produktu</w:t>
      </w:r>
      <w:bookmarkEnd w:id="21"/>
    </w:p>
    <w:p w14:paraId="226D9AFF" w14:textId="77777777" w:rsidR="00001340" w:rsidRPr="00001340" w:rsidRDefault="00001340" w:rsidP="00001340"/>
    <w:p w14:paraId="79B76F31" w14:textId="77777777" w:rsidR="00B922F2" w:rsidRDefault="00980DD9" w:rsidP="00B922F2">
      <w:pPr>
        <w:pStyle w:val="Zkladntext"/>
        <w:keepNext/>
      </w:pPr>
      <w:r>
        <w:rPr>
          <w:noProof/>
        </w:rPr>
        <w:drawing>
          <wp:inline distT="0" distB="0" distL="0" distR="0" wp14:anchorId="095EF3DF" wp14:editId="61D235D6">
            <wp:extent cx="2724150" cy="6953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6092"/>
                    <a:stretch/>
                  </pic:blipFill>
                  <pic:spPr bwMode="auto">
                    <a:xfrm>
                      <a:off x="0" y="0"/>
                      <a:ext cx="2724150" cy="695325"/>
                    </a:xfrm>
                    <a:prstGeom prst="rect">
                      <a:avLst/>
                    </a:prstGeom>
                    <a:ln>
                      <a:noFill/>
                    </a:ln>
                    <a:extLst>
                      <a:ext uri="{53640926-AAD7-44D8-BBD7-CCE9431645EC}">
                        <a14:shadowObscured xmlns:a14="http://schemas.microsoft.com/office/drawing/2010/main"/>
                      </a:ext>
                    </a:extLst>
                  </pic:spPr>
                </pic:pic>
              </a:graphicData>
            </a:graphic>
          </wp:inline>
        </w:drawing>
      </w:r>
    </w:p>
    <w:p w14:paraId="20E6C73C" w14:textId="3E9D2E99" w:rsidR="00980DD9" w:rsidRPr="00980DD9" w:rsidRDefault="00B922F2" w:rsidP="00B922F2">
      <w:pPr>
        <w:pStyle w:val="Titulek"/>
        <w:jc w:val="both"/>
      </w:pPr>
      <w:bookmarkStart w:id="22" w:name="_Toc27919799"/>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10</w:t>
      </w:r>
      <w:r w:rsidR="0094100B">
        <w:rPr>
          <w:noProof/>
        </w:rPr>
        <w:fldChar w:fldCharType="end"/>
      </w:r>
      <w:r>
        <w:t xml:space="preserve"> - Produkt nebyl nalezen</w:t>
      </w:r>
      <w:bookmarkEnd w:id="22"/>
    </w:p>
    <w:p w14:paraId="7699C7BF" w14:textId="7BA7E5CE" w:rsidR="00E95701" w:rsidRDefault="00E95701" w:rsidP="00E95701">
      <w:pPr>
        <w:pStyle w:val="Nadpis2"/>
      </w:pPr>
      <w:bookmarkStart w:id="23" w:name="_Toc27919773"/>
      <w:r>
        <w:lastRenderedPageBreak/>
        <w:t>V</w:t>
      </w:r>
      <w:r w:rsidR="00B922F2">
        <w:t>ypsání</w:t>
      </w:r>
      <w:r>
        <w:t xml:space="preserve"> seznamu produktů</w:t>
      </w:r>
      <w:bookmarkEnd w:id="23"/>
    </w:p>
    <w:p w14:paraId="33ECCEFA" w14:textId="1D034E88" w:rsidR="00980DD9" w:rsidRDefault="00001340" w:rsidP="00980DD9">
      <w:pPr>
        <w:pStyle w:val="Zkladntext"/>
      </w:pPr>
      <w:r>
        <w:t xml:space="preserve">Zde </w:t>
      </w:r>
      <w:r w:rsidR="00F12F1F">
        <w:t>byl proveden test vypsání seznamu všech produktů ve skladě. Zobrazeny byly správně všechny položky (seřazené podle ev. čísla).</w:t>
      </w:r>
    </w:p>
    <w:p w14:paraId="16136150" w14:textId="77777777" w:rsidR="00B922F2" w:rsidRDefault="00980DD9" w:rsidP="00B922F2">
      <w:pPr>
        <w:pStyle w:val="Zkladntext"/>
        <w:keepNext/>
      </w:pPr>
      <w:r>
        <w:rPr>
          <w:noProof/>
        </w:rPr>
        <w:drawing>
          <wp:inline distT="0" distB="0" distL="0" distR="0" wp14:anchorId="7A0EC84F" wp14:editId="24276940">
            <wp:extent cx="3724275" cy="87630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876300"/>
                    </a:xfrm>
                    <a:prstGeom prst="rect">
                      <a:avLst/>
                    </a:prstGeom>
                  </pic:spPr>
                </pic:pic>
              </a:graphicData>
            </a:graphic>
          </wp:inline>
        </w:drawing>
      </w:r>
    </w:p>
    <w:p w14:paraId="1ECD1DE5" w14:textId="4F943DB7" w:rsidR="00980DD9" w:rsidRPr="00980DD9" w:rsidRDefault="00B922F2" w:rsidP="00B922F2">
      <w:pPr>
        <w:pStyle w:val="Titulek"/>
        <w:jc w:val="both"/>
      </w:pPr>
      <w:bookmarkStart w:id="24" w:name="_Toc2791980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11</w:t>
      </w:r>
      <w:r w:rsidR="0094100B">
        <w:rPr>
          <w:noProof/>
        </w:rPr>
        <w:fldChar w:fldCharType="end"/>
      </w:r>
      <w:r>
        <w:t xml:space="preserve"> - Vypsání seznamu produktů</w:t>
      </w:r>
      <w:bookmarkEnd w:id="24"/>
    </w:p>
    <w:p w14:paraId="6AEC946F" w14:textId="21F35EB9" w:rsidR="00E95701" w:rsidRDefault="00E95701" w:rsidP="00E95701">
      <w:pPr>
        <w:pStyle w:val="Nadpis2"/>
      </w:pPr>
      <w:bookmarkStart w:id="25" w:name="_Toc27919774"/>
      <w:r>
        <w:t>Spočítání celkové ceny zboží</w:t>
      </w:r>
      <w:bookmarkEnd w:id="25"/>
    </w:p>
    <w:p w14:paraId="22E87AEB" w14:textId="19E22D47" w:rsidR="00F12F1F" w:rsidRPr="00F12F1F" w:rsidRDefault="00F12F1F" w:rsidP="00F12F1F">
      <w:pPr>
        <w:pStyle w:val="Zkladntext"/>
      </w:pPr>
      <w:r>
        <w:t>V rámci tohoto testu byl proveden výpočet celkové sumy ceny zboží na skladě. Výsledná vypočítaná hodnota byla shodná s očekávanou hodnotou.</w:t>
      </w:r>
    </w:p>
    <w:p w14:paraId="2322045F" w14:textId="77777777" w:rsidR="00B922F2" w:rsidRDefault="00980DD9" w:rsidP="00B922F2">
      <w:pPr>
        <w:pStyle w:val="Zkladntext"/>
        <w:keepNext/>
      </w:pPr>
      <w:r>
        <w:rPr>
          <w:noProof/>
        </w:rPr>
        <w:drawing>
          <wp:inline distT="0" distB="0" distL="0" distR="0" wp14:anchorId="1D7A24A7" wp14:editId="71DCD542">
            <wp:extent cx="2695575" cy="504825"/>
            <wp:effectExtent l="0" t="0" r="9525"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504825"/>
                    </a:xfrm>
                    <a:prstGeom prst="rect">
                      <a:avLst/>
                    </a:prstGeom>
                  </pic:spPr>
                </pic:pic>
              </a:graphicData>
            </a:graphic>
          </wp:inline>
        </w:drawing>
      </w:r>
    </w:p>
    <w:p w14:paraId="16FD7B1E" w14:textId="509BC793" w:rsidR="00980DD9" w:rsidRPr="00980DD9" w:rsidRDefault="00B922F2" w:rsidP="00B922F2">
      <w:pPr>
        <w:pStyle w:val="Titulek"/>
        <w:jc w:val="both"/>
      </w:pPr>
      <w:bookmarkStart w:id="26" w:name="_Toc27919801"/>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12</w:t>
      </w:r>
      <w:r w:rsidR="0094100B">
        <w:rPr>
          <w:noProof/>
        </w:rPr>
        <w:fldChar w:fldCharType="end"/>
      </w:r>
      <w:r>
        <w:t xml:space="preserve"> - Výpočet celkové ceny zboží na skladě</w:t>
      </w:r>
      <w:bookmarkEnd w:id="26"/>
    </w:p>
    <w:p w14:paraId="38CCC020" w14:textId="3373FCAD" w:rsidR="00E95701" w:rsidRDefault="00E95701" w:rsidP="00E95701">
      <w:pPr>
        <w:pStyle w:val="Nadpis2"/>
      </w:pPr>
      <w:bookmarkStart w:id="27" w:name="_Toc27919775"/>
      <w:r>
        <w:t>Seřazení produktů podle evidenčního čísla</w:t>
      </w:r>
      <w:bookmarkEnd w:id="27"/>
    </w:p>
    <w:p w14:paraId="3FEE46D4" w14:textId="7B343B8A" w:rsidR="00980DD9" w:rsidRDefault="007C1C99" w:rsidP="00980DD9">
      <w:pPr>
        <w:pStyle w:val="Zkladntext"/>
      </w:pPr>
      <w:r>
        <w:t xml:space="preserve">V této části testů došlo k seřazení </w:t>
      </w:r>
      <w:r w:rsidR="0072479A">
        <w:t>prvků spojovaného seznamu produktů ve skladě nejprve sestupně (podle ev. čísla zboží) a poté opět vzestupně. V obou případech došlo úspěšně k očekávanému výsledku.</w:t>
      </w:r>
    </w:p>
    <w:p w14:paraId="773865A5" w14:textId="77777777" w:rsidR="00B922F2" w:rsidRDefault="00980DD9" w:rsidP="00B922F2">
      <w:pPr>
        <w:pStyle w:val="Zkladntext"/>
        <w:keepNext/>
      </w:pPr>
      <w:r>
        <w:rPr>
          <w:noProof/>
        </w:rPr>
        <w:drawing>
          <wp:inline distT="0" distB="0" distL="0" distR="0" wp14:anchorId="36FED7AC" wp14:editId="69A4B746">
            <wp:extent cx="3886200" cy="84772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847725"/>
                    </a:xfrm>
                    <a:prstGeom prst="rect">
                      <a:avLst/>
                    </a:prstGeom>
                  </pic:spPr>
                </pic:pic>
              </a:graphicData>
            </a:graphic>
          </wp:inline>
        </w:drawing>
      </w:r>
    </w:p>
    <w:p w14:paraId="3320049D" w14:textId="169E5072" w:rsidR="00980DD9" w:rsidRDefault="00B922F2" w:rsidP="00B922F2">
      <w:pPr>
        <w:pStyle w:val="Titulek"/>
        <w:jc w:val="both"/>
      </w:pPr>
      <w:bookmarkStart w:id="28" w:name="_Toc27919802"/>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13</w:t>
      </w:r>
      <w:r w:rsidR="0094100B">
        <w:rPr>
          <w:noProof/>
        </w:rPr>
        <w:fldChar w:fldCharType="end"/>
      </w:r>
      <w:r>
        <w:t xml:space="preserve"> - Seřazení seznamu zboží sestupně (podle ev. čísla)</w:t>
      </w:r>
      <w:bookmarkEnd w:id="28"/>
    </w:p>
    <w:p w14:paraId="6F17F7CE" w14:textId="77777777" w:rsidR="00980DD9" w:rsidRDefault="00980DD9" w:rsidP="00980DD9">
      <w:pPr>
        <w:pStyle w:val="Zkladntext"/>
      </w:pPr>
    </w:p>
    <w:p w14:paraId="17C74FCF" w14:textId="77777777" w:rsidR="00B922F2" w:rsidRDefault="00980DD9" w:rsidP="00B922F2">
      <w:pPr>
        <w:pStyle w:val="Zkladntext"/>
        <w:keepNext/>
      </w:pPr>
      <w:r>
        <w:rPr>
          <w:noProof/>
        </w:rPr>
        <w:lastRenderedPageBreak/>
        <w:drawing>
          <wp:inline distT="0" distB="0" distL="0" distR="0" wp14:anchorId="5BFF71C1" wp14:editId="71BBE3CF">
            <wp:extent cx="3733800" cy="84772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800" cy="847725"/>
                    </a:xfrm>
                    <a:prstGeom prst="rect">
                      <a:avLst/>
                    </a:prstGeom>
                  </pic:spPr>
                </pic:pic>
              </a:graphicData>
            </a:graphic>
          </wp:inline>
        </w:drawing>
      </w:r>
    </w:p>
    <w:p w14:paraId="328CA1CA" w14:textId="33169A78" w:rsidR="00980DD9" w:rsidRPr="00980DD9" w:rsidRDefault="00B922F2" w:rsidP="00B922F2">
      <w:pPr>
        <w:pStyle w:val="Titulek"/>
        <w:jc w:val="both"/>
      </w:pPr>
      <w:bookmarkStart w:id="29" w:name="_Toc27919803"/>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14</w:t>
      </w:r>
      <w:r w:rsidR="0094100B">
        <w:rPr>
          <w:noProof/>
        </w:rPr>
        <w:fldChar w:fldCharType="end"/>
      </w:r>
      <w:r>
        <w:t xml:space="preserve"> - Seřazení seznamu zboží vze</w:t>
      </w:r>
      <w:r w:rsidRPr="0064505A">
        <w:t>stupně (podle ev. čísla)</w:t>
      </w:r>
      <w:bookmarkEnd w:id="29"/>
    </w:p>
    <w:p w14:paraId="71DFD825" w14:textId="30192ACF" w:rsidR="00E95701" w:rsidRDefault="00E95701" w:rsidP="00E95701">
      <w:pPr>
        <w:pStyle w:val="Nadpis2"/>
      </w:pPr>
      <w:bookmarkStart w:id="30" w:name="_Toc27919776"/>
      <w:r>
        <w:t>Uložení dat do externího souboru</w:t>
      </w:r>
      <w:bookmarkEnd w:id="30"/>
    </w:p>
    <w:p w14:paraId="325714A2" w14:textId="1ECDDDF4" w:rsidR="00D048CF" w:rsidRPr="00CA2DBE" w:rsidRDefault="00D048CF" w:rsidP="00D048CF">
      <w:pPr>
        <w:pStyle w:val="Zkladntext"/>
      </w:pPr>
      <w:r>
        <w:t>V rámci testování této funkce byl proveden export dat z programu do externího souboru. Obsah zdrojových dat v programu se shodoval s daty uloženými v externím souboru. V programu byla data uložena uspořádaně (vzestupně) podle identifikačního čísla a stejně tak byla data uložena do externího souboru.</w:t>
      </w:r>
    </w:p>
    <w:p w14:paraId="5A6E27D5" w14:textId="77777777" w:rsidR="00B922F2" w:rsidRDefault="009E4F76" w:rsidP="00B922F2">
      <w:pPr>
        <w:pStyle w:val="Zkladntext"/>
        <w:keepNext/>
      </w:pPr>
      <w:r>
        <w:rPr>
          <w:noProof/>
        </w:rPr>
        <w:drawing>
          <wp:inline distT="0" distB="0" distL="0" distR="0" wp14:anchorId="3D4391EB" wp14:editId="6441CC72">
            <wp:extent cx="1476375" cy="79057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790575"/>
                    </a:xfrm>
                    <a:prstGeom prst="rect">
                      <a:avLst/>
                    </a:prstGeom>
                  </pic:spPr>
                </pic:pic>
              </a:graphicData>
            </a:graphic>
          </wp:inline>
        </w:drawing>
      </w:r>
    </w:p>
    <w:p w14:paraId="2B1E9D62" w14:textId="0A423FF0" w:rsidR="005C4464" w:rsidRDefault="00B922F2" w:rsidP="00B922F2">
      <w:pPr>
        <w:pStyle w:val="Titulek"/>
        <w:jc w:val="both"/>
      </w:pPr>
      <w:bookmarkStart w:id="31" w:name="_Toc2791980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2E110E">
        <w:rPr>
          <w:noProof/>
        </w:rPr>
        <w:t>15</w:t>
      </w:r>
      <w:r w:rsidR="0094100B">
        <w:rPr>
          <w:noProof/>
        </w:rPr>
        <w:fldChar w:fldCharType="end"/>
      </w:r>
      <w:r>
        <w:t xml:space="preserve"> - Data uložená v externím CSV souboru po exportu z</w:t>
      </w:r>
      <w:r w:rsidR="005C4464">
        <w:t> </w:t>
      </w:r>
      <w:r>
        <w:t>programu</w:t>
      </w:r>
      <w:bookmarkEnd w:id="31"/>
    </w:p>
    <w:p w14:paraId="2ED520A0" w14:textId="77777777" w:rsidR="005C4464" w:rsidRDefault="005C4464">
      <w:pPr>
        <w:rPr>
          <w:b/>
          <w:bCs/>
          <w:sz w:val="20"/>
          <w:szCs w:val="18"/>
        </w:rPr>
      </w:pPr>
      <w:r>
        <w:br w:type="page"/>
      </w:r>
    </w:p>
    <w:p w14:paraId="07382CF0" w14:textId="2D2AD37B" w:rsidR="00E525AD" w:rsidRDefault="00E525AD" w:rsidP="00E525AD">
      <w:pPr>
        <w:pStyle w:val="Nadpis1"/>
      </w:pPr>
      <w:bookmarkStart w:id="32" w:name="_Toc27919777"/>
      <w:r>
        <w:lastRenderedPageBreak/>
        <w:t>Zhodnocení výsledků</w:t>
      </w:r>
      <w:bookmarkEnd w:id="32"/>
    </w:p>
    <w:p w14:paraId="3C754F82" w14:textId="4B8A2A79" w:rsidR="005C4464" w:rsidRDefault="00D048CF" w:rsidP="00D048CF">
      <w:pPr>
        <w:pStyle w:val="Zkladntext"/>
      </w:pPr>
      <w:r>
        <w:t>Součástí této seminární práce bylo vytvoření programu a souvisejícího dokumentu popisujícího postup práce a provedené testy programu.</w:t>
      </w:r>
      <w:r w:rsidR="004D5AB3">
        <w:t xml:space="preserve"> Program byl úspěšně vytvořen a provedené testy neobjevily žádnou chybu ve fungování programu. Použití spojovaného seznamu, jako datové struktury pro uložení dat, se ukázalo vzhledem k požadavkům specifikova</w:t>
      </w:r>
      <w:r w:rsidR="005C4464">
        <w:t>ným v zadání jako vhodná volba.</w:t>
      </w:r>
    </w:p>
    <w:p w14:paraId="0E8C534E" w14:textId="77777777" w:rsidR="005C4464" w:rsidRDefault="005C4464">
      <w:r>
        <w:br w:type="page"/>
      </w:r>
    </w:p>
    <w:p w14:paraId="5EFFF152" w14:textId="1F811736" w:rsidR="00E525AD" w:rsidRDefault="00E525AD" w:rsidP="00E525AD">
      <w:pPr>
        <w:pStyle w:val="Nadpis1"/>
      </w:pPr>
      <w:bookmarkStart w:id="33" w:name="_Toc27919778"/>
      <w:r>
        <w:lastRenderedPageBreak/>
        <w:t>Manuál k ovládání aplikace</w:t>
      </w:r>
      <w:bookmarkEnd w:id="33"/>
    </w:p>
    <w:p w14:paraId="481CB05A" w14:textId="2A5C7F79" w:rsidR="00D8790A" w:rsidRPr="00D8790A" w:rsidRDefault="00D8790A" w:rsidP="00D8790A">
      <w:pPr>
        <w:pStyle w:val="Zkladntext"/>
      </w:pPr>
      <w:r>
        <w:t>V této části práce je obsažen stručný manuál pro ovládání aplikace.</w:t>
      </w:r>
      <w:bookmarkStart w:id="34" w:name="_GoBack"/>
      <w:bookmarkEnd w:id="34"/>
    </w:p>
    <w:p w14:paraId="64A6698E" w14:textId="33A2B53A" w:rsidR="00136BDD" w:rsidRDefault="00136BDD" w:rsidP="00136BDD">
      <w:pPr>
        <w:pStyle w:val="Nadpis2"/>
      </w:pPr>
      <w:bookmarkStart w:id="35" w:name="_Toc27919779"/>
      <w:r>
        <w:t>Spuštění programu</w:t>
      </w:r>
      <w:r w:rsidR="00342622">
        <w:t xml:space="preserve"> a obsluha</w:t>
      </w:r>
      <w:bookmarkEnd w:id="35"/>
    </w:p>
    <w:p w14:paraId="3664280B" w14:textId="7E001805" w:rsidR="00C60441" w:rsidRDefault="007E2655" w:rsidP="00C60441">
      <w:pPr>
        <w:pStyle w:val="Zkladntext"/>
      </w:pPr>
      <w:r>
        <w:t xml:space="preserve">Spuštění programu se provádí pomocí příkazového řádku (konzole) zadáním názvu programu </w:t>
      </w:r>
      <w:r w:rsidR="00DA4806">
        <w:t>SkladZbozi.exe v adresářové struktuře kde se daný program nachází</w:t>
      </w:r>
      <w:r>
        <w:t>.</w:t>
      </w:r>
      <w:r w:rsidR="00DA4806">
        <w:t xml:space="preserve"> Po spuštění programu se zobrazí menu pomocí, kterého lze program obsluhovat</w:t>
      </w:r>
      <w:r w:rsidR="009767CF">
        <w:t xml:space="preserve">. Veškeré zadané hodnoty či volby se </w:t>
      </w:r>
      <w:r w:rsidR="00136BDD">
        <w:t xml:space="preserve">vždy </w:t>
      </w:r>
      <w:r w:rsidR="009767CF">
        <w:t xml:space="preserve">potvrdí </w:t>
      </w:r>
      <w:r w:rsidR="00136BDD">
        <w:t>klávesou</w:t>
      </w:r>
      <w:r w:rsidR="009767CF">
        <w:t xml:space="preserve"> enter</w:t>
      </w:r>
      <w:r w:rsidR="00DA4806">
        <w:t>.</w:t>
      </w:r>
    </w:p>
    <w:p w14:paraId="1CA10206" w14:textId="77777777" w:rsidR="00136BDD" w:rsidRDefault="00136BDD" w:rsidP="00136BDD">
      <w:pPr>
        <w:pStyle w:val="Zkladntext"/>
        <w:keepNext/>
      </w:pPr>
      <w:r>
        <w:rPr>
          <w:noProof/>
        </w:rPr>
        <w:drawing>
          <wp:inline distT="0" distB="0" distL="0" distR="0" wp14:anchorId="2019BE20" wp14:editId="169F9C7B">
            <wp:extent cx="3876675" cy="1762125"/>
            <wp:effectExtent l="0" t="0" r="9525"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1762125"/>
                    </a:xfrm>
                    <a:prstGeom prst="rect">
                      <a:avLst/>
                    </a:prstGeom>
                  </pic:spPr>
                </pic:pic>
              </a:graphicData>
            </a:graphic>
          </wp:inline>
        </w:drawing>
      </w:r>
    </w:p>
    <w:p w14:paraId="1A7D35B4" w14:textId="472FD00C" w:rsidR="00136BDD" w:rsidRDefault="00136BDD" w:rsidP="00136BDD">
      <w:pPr>
        <w:pStyle w:val="Titulek"/>
        <w:jc w:val="both"/>
      </w:pPr>
      <w:bookmarkStart w:id="36" w:name="_Toc27919805"/>
      <w:r>
        <w:t xml:space="preserve">Obrázek </w:t>
      </w:r>
      <w:r w:rsidR="00F867F8">
        <w:rPr>
          <w:noProof/>
        </w:rPr>
        <w:fldChar w:fldCharType="begin"/>
      </w:r>
      <w:r w:rsidR="00F867F8">
        <w:rPr>
          <w:noProof/>
        </w:rPr>
        <w:instrText xml:space="preserve"> SEQ Obrázek \* ARABIC </w:instrText>
      </w:r>
      <w:r w:rsidR="00F867F8">
        <w:rPr>
          <w:noProof/>
        </w:rPr>
        <w:fldChar w:fldCharType="separate"/>
      </w:r>
      <w:r w:rsidR="002E110E">
        <w:rPr>
          <w:noProof/>
        </w:rPr>
        <w:t>16</w:t>
      </w:r>
      <w:r w:rsidR="00F867F8">
        <w:rPr>
          <w:noProof/>
        </w:rPr>
        <w:fldChar w:fldCharType="end"/>
      </w:r>
      <w:r>
        <w:t xml:space="preserve"> - Vzhled menu: volba a popis</w:t>
      </w:r>
      <w:bookmarkEnd w:id="36"/>
    </w:p>
    <w:p w14:paraId="7102F748" w14:textId="193124D5" w:rsidR="00136BDD" w:rsidRDefault="00136BDD" w:rsidP="00136BDD">
      <w:pPr>
        <w:pStyle w:val="Nadpis2"/>
      </w:pPr>
      <w:bookmarkStart w:id="37" w:name="_Toc27919780"/>
      <w:r>
        <w:t>Načtení dat ze souboru</w:t>
      </w:r>
      <w:bookmarkEnd w:id="37"/>
    </w:p>
    <w:p w14:paraId="2F0BF909" w14:textId="7230C9DC" w:rsidR="00136BDD" w:rsidRDefault="00136BDD" w:rsidP="00136BDD">
      <w:pPr>
        <w:pStyle w:val="Zkladntext"/>
      </w:pPr>
      <w:r>
        <w:t>Při prvním spuštění je volba menu 1 přístupná, ale pokud neexistuje soubor data.csv ve stejné adresářové složce jako spouštěný program, dojde k vypsání informace o prázdném skladu a o omezené možnosti načíst data.</w:t>
      </w:r>
      <w:r w:rsidR="002E110E">
        <w:t xml:space="preserve"> Pokud soubor existuje a obsahuje data, dojde k načtení dat a k následnému vypsání zboží z načteného externího souboru.</w:t>
      </w:r>
    </w:p>
    <w:p w14:paraId="74C3F6C6" w14:textId="15DF9811" w:rsidR="00342622" w:rsidRDefault="00342622" w:rsidP="00342622">
      <w:pPr>
        <w:pStyle w:val="Nadpis2"/>
      </w:pPr>
      <w:bookmarkStart w:id="38" w:name="_Toc27919781"/>
      <w:r>
        <w:t xml:space="preserve">Vložení nového </w:t>
      </w:r>
      <w:r w:rsidR="00507F6C">
        <w:t>zboží</w:t>
      </w:r>
      <w:bookmarkEnd w:id="38"/>
    </w:p>
    <w:p w14:paraId="31E63F67" w14:textId="53A2916F" w:rsidR="009767CF" w:rsidRDefault="009767CF" w:rsidP="00C60441">
      <w:pPr>
        <w:pStyle w:val="Zkladntext"/>
      </w:pPr>
      <w:r>
        <w:t xml:space="preserve">Přidání zboží do skladu je realizováno v menu pomocí volby </w:t>
      </w:r>
      <w:r w:rsidRPr="00136BDD">
        <w:rPr>
          <w:b/>
        </w:rPr>
        <w:t xml:space="preserve">2 … </w:t>
      </w:r>
      <w:proofErr w:type="spellStart"/>
      <w:r w:rsidRPr="00136BDD">
        <w:rPr>
          <w:b/>
        </w:rPr>
        <w:t>Vlo</w:t>
      </w:r>
      <w:r w:rsidR="00136BDD" w:rsidRPr="00136BDD">
        <w:rPr>
          <w:b/>
        </w:rPr>
        <w:t>z</w:t>
      </w:r>
      <w:r w:rsidRPr="00136BDD">
        <w:rPr>
          <w:b/>
        </w:rPr>
        <w:t>it</w:t>
      </w:r>
      <w:proofErr w:type="spellEnd"/>
      <w:r w:rsidRPr="00136BDD">
        <w:rPr>
          <w:b/>
        </w:rPr>
        <w:t xml:space="preserve"> nov</w:t>
      </w:r>
      <w:r w:rsidR="00136BDD" w:rsidRPr="00136BDD">
        <w:rPr>
          <w:b/>
        </w:rPr>
        <w:t>y</w:t>
      </w:r>
      <w:r w:rsidRPr="00136BDD">
        <w:rPr>
          <w:b/>
        </w:rPr>
        <w:t xml:space="preserve"> </w:t>
      </w:r>
      <w:proofErr w:type="spellStart"/>
      <w:r w:rsidRPr="00136BDD">
        <w:rPr>
          <w:b/>
        </w:rPr>
        <w:t>z</w:t>
      </w:r>
      <w:r w:rsidR="00136BDD" w:rsidRPr="00136BDD">
        <w:rPr>
          <w:b/>
        </w:rPr>
        <w:t>a</w:t>
      </w:r>
      <w:r w:rsidRPr="00136BDD">
        <w:rPr>
          <w:b/>
        </w:rPr>
        <w:t>znam</w:t>
      </w:r>
      <w:proofErr w:type="spellEnd"/>
      <w:r>
        <w:t>, po zadání této volby dojde k výzvě pro zadání čísla produktu. Následuje zadání ceny produktu a poč</w:t>
      </w:r>
      <w:r w:rsidR="00136BDD">
        <w:t xml:space="preserve">tu kusů. Všechny zadané hodnoty musejí být zadány celým číslem větším než nula. Dále se zobrazí zadání názvu zboží. V názvu zboží není povolen znak </w:t>
      </w:r>
      <w:r w:rsidR="00136BDD" w:rsidRPr="00136BDD">
        <w:rPr>
          <w:b/>
        </w:rPr>
        <w:t>;</w:t>
      </w:r>
      <w:r w:rsidR="00136BDD" w:rsidRPr="00136BDD">
        <w:t>.</w:t>
      </w:r>
      <w:r w:rsidR="00136BDD">
        <w:t xml:space="preserve"> Poškodil by formátování ve dat souboru skladu. Po zadání této položky je zboží přidáno do skladu.</w:t>
      </w:r>
    </w:p>
    <w:p w14:paraId="3C70826C" w14:textId="0EA48268" w:rsidR="00342622" w:rsidRDefault="00342622" w:rsidP="00342622">
      <w:pPr>
        <w:pStyle w:val="Zkladntext"/>
        <w:keepNext/>
      </w:pPr>
      <w:r>
        <w:rPr>
          <w:noProof/>
        </w:rPr>
        <w:lastRenderedPageBreak/>
        <w:drawing>
          <wp:inline distT="0" distB="0" distL="0" distR="0" wp14:anchorId="582B93D1" wp14:editId="0FC3F222">
            <wp:extent cx="5399405" cy="110807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405" cy="1108075"/>
                    </a:xfrm>
                    <a:prstGeom prst="rect">
                      <a:avLst/>
                    </a:prstGeom>
                  </pic:spPr>
                </pic:pic>
              </a:graphicData>
            </a:graphic>
          </wp:inline>
        </w:drawing>
      </w:r>
    </w:p>
    <w:p w14:paraId="1EB2221F" w14:textId="316AEDB0" w:rsidR="00342622" w:rsidRDefault="00342622" w:rsidP="00342622">
      <w:pPr>
        <w:pStyle w:val="Titulek"/>
        <w:jc w:val="both"/>
      </w:pPr>
      <w:bookmarkStart w:id="39" w:name="_Toc27919806"/>
      <w:r>
        <w:t xml:space="preserve">Obrázek </w:t>
      </w:r>
      <w:r w:rsidR="00F867F8">
        <w:rPr>
          <w:noProof/>
        </w:rPr>
        <w:fldChar w:fldCharType="begin"/>
      </w:r>
      <w:r w:rsidR="00F867F8">
        <w:rPr>
          <w:noProof/>
        </w:rPr>
        <w:instrText xml:space="preserve"> SEQ Obrázek \* ARABIC </w:instrText>
      </w:r>
      <w:r w:rsidR="00F867F8">
        <w:rPr>
          <w:noProof/>
        </w:rPr>
        <w:fldChar w:fldCharType="separate"/>
      </w:r>
      <w:r w:rsidR="002E110E">
        <w:rPr>
          <w:noProof/>
        </w:rPr>
        <w:t>17</w:t>
      </w:r>
      <w:r w:rsidR="00F867F8">
        <w:rPr>
          <w:noProof/>
        </w:rPr>
        <w:fldChar w:fldCharType="end"/>
      </w:r>
      <w:r>
        <w:t xml:space="preserve"> - Vložení nového záznamu do skladu, včetně chybného zadání</w:t>
      </w:r>
      <w:bookmarkEnd w:id="39"/>
    </w:p>
    <w:p w14:paraId="13C20B29" w14:textId="6CA54976" w:rsidR="00342622" w:rsidRDefault="00342622" w:rsidP="00342622">
      <w:pPr>
        <w:pStyle w:val="Nadpis2"/>
      </w:pPr>
      <w:bookmarkStart w:id="40" w:name="_Toc27919782"/>
      <w:r>
        <w:t xml:space="preserve">Upravení </w:t>
      </w:r>
      <w:r w:rsidR="00507F6C">
        <w:t>zboží</w:t>
      </w:r>
      <w:bookmarkEnd w:id="40"/>
    </w:p>
    <w:p w14:paraId="1C468A47" w14:textId="384F6AE6" w:rsidR="00136BDD" w:rsidRDefault="00136BDD" w:rsidP="00C60441">
      <w:pPr>
        <w:pStyle w:val="Zkladntext"/>
      </w:pPr>
      <w:r>
        <w:t xml:space="preserve">Úprava zboží ve skladu je realizována v menu pomocí volby </w:t>
      </w:r>
      <w:r w:rsidRPr="00136BDD">
        <w:rPr>
          <w:b/>
        </w:rPr>
        <w:t xml:space="preserve">3 … Upravit </w:t>
      </w:r>
      <w:proofErr w:type="spellStart"/>
      <w:r w:rsidRPr="00136BDD">
        <w:rPr>
          <w:b/>
        </w:rPr>
        <w:t>zaznam</w:t>
      </w:r>
      <w:proofErr w:type="spellEnd"/>
      <w:r>
        <w:t xml:space="preserve">, po zvolení dojde k výzvě pro zadání </w:t>
      </w:r>
      <w:r w:rsidR="002E110E">
        <w:t xml:space="preserve">evidenčního </w:t>
      </w:r>
      <w:r>
        <w:t xml:space="preserve">čísla zboží, u kterého je třeba upravit hodnoty. </w:t>
      </w:r>
      <w:r w:rsidR="002E110E">
        <w:t>Evidenční č</w:t>
      </w:r>
      <w:r>
        <w:t>íslo zboží nelze měnit. Ostatní položky, shodné s předchozím bodem, je nutné vyplnit.</w:t>
      </w:r>
    </w:p>
    <w:p w14:paraId="79271E99" w14:textId="3F6FB0E7" w:rsidR="00342622" w:rsidRDefault="00342622" w:rsidP="00342622">
      <w:pPr>
        <w:pStyle w:val="Nadpis2"/>
      </w:pPr>
      <w:bookmarkStart w:id="41" w:name="_Toc27919783"/>
      <w:r>
        <w:t xml:space="preserve">Odebrání </w:t>
      </w:r>
      <w:r w:rsidR="00507F6C">
        <w:t>zboží</w:t>
      </w:r>
      <w:bookmarkEnd w:id="41"/>
    </w:p>
    <w:p w14:paraId="4F5D8BC9" w14:textId="55669269" w:rsidR="00342622" w:rsidRPr="00342622" w:rsidRDefault="002E110E" w:rsidP="00342622">
      <w:pPr>
        <w:pStyle w:val="Zkladntext"/>
      </w:pPr>
      <w:r>
        <w:t xml:space="preserve">Úprava zboží ve skladu je realizována v menu pomocí volby </w:t>
      </w:r>
      <w:r>
        <w:rPr>
          <w:b/>
        </w:rPr>
        <w:t>4</w:t>
      </w:r>
      <w:r w:rsidRPr="00136BDD">
        <w:rPr>
          <w:b/>
        </w:rPr>
        <w:t xml:space="preserve"> … </w:t>
      </w:r>
      <w:r>
        <w:rPr>
          <w:b/>
        </w:rPr>
        <w:t>Odebrat</w:t>
      </w:r>
      <w:r w:rsidRPr="00136BDD">
        <w:rPr>
          <w:b/>
        </w:rPr>
        <w:t xml:space="preserve"> </w:t>
      </w:r>
      <w:proofErr w:type="spellStart"/>
      <w:r w:rsidRPr="00136BDD">
        <w:rPr>
          <w:b/>
        </w:rPr>
        <w:t>zaznam</w:t>
      </w:r>
      <w:proofErr w:type="spellEnd"/>
      <w:r>
        <w:t>, po zvolení dojde k výzvě pro zadání evidenčního čísla zboží, které je třeba odebrat ze seznamu, tímto dojde k úplnému odstranění zboží včetně počtu kusů. Pokud bude zadáno neexistující evidenční číslo, dojde k upozornění na neexistenci zboží.</w:t>
      </w:r>
    </w:p>
    <w:p w14:paraId="6F4D3ECA" w14:textId="0B9A7737" w:rsidR="00342622" w:rsidRDefault="00342622" w:rsidP="00342622">
      <w:pPr>
        <w:pStyle w:val="Nadpis2"/>
      </w:pPr>
      <w:bookmarkStart w:id="42" w:name="_Toc27919784"/>
      <w:r>
        <w:t>Nalezení zboží</w:t>
      </w:r>
      <w:bookmarkEnd w:id="42"/>
    </w:p>
    <w:p w14:paraId="13947BAD" w14:textId="0A91D1AA" w:rsidR="002E110E" w:rsidRDefault="002E110E" w:rsidP="002E110E">
      <w:pPr>
        <w:pStyle w:val="Zkladntext"/>
      </w:pPr>
      <w:r>
        <w:t xml:space="preserve">Nalezení zboží ve skladu je realizována v menu pomocí volby </w:t>
      </w:r>
      <w:r>
        <w:rPr>
          <w:b/>
        </w:rPr>
        <w:t>5</w:t>
      </w:r>
      <w:r w:rsidRPr="00136BDD">
        <w:rPr>
          <w:b/>
        </w:rPr>
        <w:t xml:space="preserve"> … </w:t>
      </w:r>
      <w:r>
        <w:rPr>
          <w:b/>
        </w:rPr>
        <w:t>Najit</w:t>
      </w:r>
      <w:r w:rsidRPr="00136BDD">
        <w:rPr>
          <w:b/>
        </w:rPr>
        <w:t xml:space="preserve"> </w:t>
      </w:r>
      <w:proofErr w:type="spellStart"/>
      <w:r w:rsidRPr="00136BDD">
        <w:rPr>
          <w:b/>
        </w:rPr>
        <w:t>z</w:t>
      </w:r>
      <w:r>
        <w:rPr>
          <w:b/>
        </w:rPr>
        <w:t>bozi</w:t>
      </w:r>
      <w:proofErr w:type="spellEnd"/>
      <w:r>
        <w:t>, po zvolení dojde k výzvě pro zadání evidenčního čísla zboží, které je třeba zobrazit. Pokud bude zadáno neexistující evidenční číslo, dojde k upozornění na neexistenci zboží.</w:t>
      </w:r>
    </w:p>
    <w:p w14:paraId="23A01529" w14:textId="77777777" w:rsidR="002E110E" w:rsidRDefault="002E110E" w:rsidP="002E110E">
      <w:pPr>
        <w:pStyle w:val="Zkladntext"/>
        <w:keepNext/>
      </w:pPr>
      <w:r>
        <w:rPr>
          <w:noProof/>
        </w:rPr>
        <w:drawing>
          <wp:inline distT="0" distB="0" distL="0" distR="0" wp14:anchorId="72E433C4" wp14:editId="37A2D386">
            <wp:extent cx="3638550" cy="80962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09625"/>
                    </a:xfrm>
                    <a:prstGeom prst="rect">
                      <a:avLst/>
                    </a:prstGeom>
                  </pic:spPr>
                </pic:pic>
              </a:graphicData>
            </a:graphic>
          </wp:inline>
        </w:drawing>
      </w:r>
    </w:p>
    <w:p w14:paraId="17251152" w14:textId="5B97C8C9" w:rsidR="002E110E" w:rsidRPr="00342622" w:rsidRDefault="002E110E" w:rsidP="002E110E">
      <w:pPr>
        <w:pStyle w:val="Titulek"/>
        <w:jc w:val="both"/>
      </w:pPr>
      <w:bookmarkStart w:id="43" w:name="_Toc27919807"/>
      <w:r>
        <w:t xml:space="preserve">Obrázek </w:t>
      </w:r>
      <w:r w:rsidR="00F867F8">
        <w:rPr>
          <w:noProof/>
        </w:rPr>
        <w:fldChar w:fldCharType="begin"/>
      </w:r>
      <w:r w:rsidR="00F867F8">
        <w:rPr>
          <w:noProof/>
        </w:rPr>
        <w:instrText xml:space="preserve"> SEQ Obrázek \* ARABIC </w:instrText>
      </w:r>
      <w:r w:rsidR="00F867F8">
        <w:rPr>
          <w:noProof/>
        </w:rPr>
        <w:fldChar w:fldCharType="separate"/>
      </w:r>
      <w:r>
        <w:rPr>
          <w:noProof/>
        </w:rPr>
        <w:t>18</w:t>
      </w:r>
      <w:r w:rsidR="00F867F8">
        <w:rPr>
          <w:noProof/>
        </w:rPr>
        <w:fldChar w:fldCharType="end"/>
      </w:r>
      <w:r>
        <w:t xml:space="preserve"> - Nalezení zboží</w:t>
      </w:r>
      <w:r>
        <w:rPr>
          <w:noProof/>
        </w:rPr>
        <w:t xml:space="preserve"> dle evidenčního čísla</w:t>
      </w:r>
      <w:bookmarkEnd w:id="43"/>
    </w:p>
    <w:p w14:paraId="7C8D93B9" w14:textId="5EF36727" w:rsidR="00342622" w:rsidRDefault="00342622" w:rsidP="00342622">
      <w:pPr>
        <w:pStyle w:val="Nadpis2"/>
      </w:pPr>
      <w:bookmarkStart w:id="44" w:name="_Toc27919785"/>
      <w:r>
        <w:lastRenderedPageBreak/>
        <w:t xml:space="preserve">Zobrazení seznamu </w:t>
      </w:r>
      <w:r w:rsidR="00507F6C">
        <w:t>zboží</w:t>
      </w:r>
      <w:r>
        <w:t xml:space="preserve"> na skladu</w:t>
      </w:r>
      <w:bookmarkEnd w:id="44"/>
    </w:p>
    <w:p w14:paraId="267AD991" w14:textId="3668E917" w:rsidR="00507F6C" w:rsidRPr="00507F6C" w:rsidRDefault="00507F6C" w:rsidP="00507F6C">
      <w:pPr>
        <w:pStyle w:val="Zkladntext"/>
      </w:pPr>
      <w:r>
        <w:t xml:space="preserve">Zobrazení zboží na skladu je realizována v menu pomocí volby </w:t>
      </w:r>
      <w:r>
        <w:rPr>
          <w:b/>
        </w:rPr>
        <w:t>6</w:t>
      </w:r>
      <w:r w:rsidRPr="00136BDD">
        <w:rPr>
          <w:b/>
        </w:rPr>
        <w:t xml:space="preserve"> … </w:t>
      </w:r>
      <w:r w:rsidRPr="00507F6C">
        <w:rPr>
          <w:b/>
        </w:rPr>
        <w:t>Vytisknout seznam produktu</w:t>
      </w:r>
      <w:r>
        <w:t>, po zvolení dojde k vypsání všech položek zboží obsažené ve skladu. Tato volba nevyžaduje žádnou další činnost uživatele.</w:t>
      </w:r>
    </w:p>
    <w:p w14:paraId="5982177C" w14:textId="177077F9" w:rsidR="00342622" w:rsidRDefault="00342622" w:rsidP="00342622">
      <w:pPr>
        <w:pStyle w:val="Nadpis2"/>
      </w:pPr>
      <w:bookmarkStart w:id="45" w:name="_Toc27919786"/>
      <w:r>
        <w:t>Zobrazení celkové hodnoty zboží na skladu</w:t>
      </w:r>
      <w:bookmarkEnd w:id="45"/>
    </w:p>
    <w:p w14:paraId="46C842B1" w14:textId="7694DBC5" w:rsidR="00507F6C" w:rsidRPr="00507F6C" w:rsidRDefault="00507F6C" w:rsidP="00507F6C">
      <w:pPr>
        <w:pStyle w:val="Zkladntext"/>
      </w:pPr>
      <w:r>
        <w:t xml:space="preserve">Zobrazení celkové hodnoty zboží na skladu je realizována v menu pomocí volby </w:t>
      </w:r>
      <w:r>
        <w:rPr>
          <w:b/>
        </w:rPr>
        <w:t>7</w:t>
      </w:r>
      <w:r w:rsidRPr="00136BDD">
        <w:rPr>
          <w:b/>
        </w:rPr>
        <w:t xml:space="preserve"> … </w:t>
      </w:r>
      <w:proofErr w:type="spellStart"/>
      <w:r w:rsidRPr="00507F6C">
        <w:rPr>
          <w:b/>
        </w:rPr>
        <w:t>Spocitat</w:t>
      </w:r>
      <w:proofErr w:type="spellEnd"/>
      <w:r w:rsidRPr="00507F6C">
        <w:rPr>
          <w:b/>
        </w:rPr>
        <w:t xml:space="preserve"> celkovou cenu </w:t>
      </w:r>
      <w:proofErr w:type="spellStart"/>
      <w:r w:rsidRPr="00507F6C">
        <w:rPr>
          <w:b/>
        </w:rPr>
        <w:t>zbozi</w:t>
      </w:r>
      <w:proofErr w:type="spellEnd"/>
      <w:r>
        <w:t>, po zvolení dojde k vypsání celkové hodnoty všech položek zboží a počtu kusů obsažených ve skladu. Tato volba nevyžaduje žádnou další činnost uživatele.</w:t>
      </w:r>
    </w:p>
    <w:p w14:paraId="7405E2B4" w14:textId="647744DE" w:rsidR="00342622" w:rsidRDefault="00342622" w:rsidP="00342622">
      <w:pPr>
        <w:pStyle w:val="Nadpis2"/>
      </w:pPr>
      <w:bookmarkStart w:id="46" w:name="_Toc27919787"/>
      <w:r>
        <w:t>Seřazení skladu dle evidenčního čísla</w:t>
      </w:r>
      <w:bookmarkEnd w:id="46"/>
    </w:p>
    <w:p w14:paraId="4E99E6B8" w14:textId="1F81E0D5" w:rsidR="00507F6C" w:rsidRPr="00507F6C" w:rsidRDefault="00507F6C" w:rsidP="00507F6C">
      <w:pPr>
        <w:pStyle w:val="Zkladntext"/>
      </w:pPr>
      <w:r>
        <w:t>Položky ve skladu lze řadit vzestupně a sestupně dle evidenčního čísla. Vzestupné seřazení skladu je realizováno</w:t>
      </w:r>
      <w:r w:rsidRPr="00507F6C">
        <w:t xml:space="preserve"> </w:t>
      </w:r>
      <w:r>
        <w:t xml:space="preserve">pomocí volby </w:t>
      </w:r>
      <w:r>
        <w:rPr>
          <w:b/>
        </w:rPr>
        <w:t>8</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sidRPr="00507F6C">
        <w:rPr>
          <w:b/>
        </w:rPr>
        <w:t>vzestupne</w:t>
      </w:r>
      <w:proofErr w:type="spellEnd"/>
      <w:r>
        <w:t>, sestupné seřazení skladu je realizováno</w:t>
      </w:r>
      <w:r w:rsidRPr="00507F6C">
        <w:t xml:space="preserve"> </w:t>
      </w:r>
      <w:r>
        <w:t xml:space="preserve">pomocí volby </w:t>
      </w:r>
      <w:r>
        <w:rPr>
          <w:b/>
        </w:rPr>
        <w:t>9</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Pr>
          <w:b/>
        </w:rPr>
        <w:t>s</w:t>
      </w:r>
      <w:r w:rsidRPr="00507F6C">
        <w:rPr>
          <w:b/>
        </w:rPr>
        <w:t>estupne</w:t>
      </w:r>
      <w:proofErr w:type="spellEnd"/>
      <w:r>
        <w:t>.</w:t>
      </w:r>
      <w:r w:rsidRPr="00507F6C">
        <w:t xml:space="preserve"> </w:t>
      </w:r>
      <w:r>
        <w:t>O provedení</w:t>
      </w:r>
      <w:r w:rsidR="00F05519">
        <w:t xml:space="preserve"> seřazení</w:t>
      </w:r>
      <w:r>
        <w:t xml:space="preserve"> </w:t>
      </w:r>
      <w:r w:rsidR="00F05519">
        <w:t>program informuje.</w:t>
      </w:r>
      <w:r>
        <w:t xml:space="preserve"> Obě volby nevyžadují žádnou další činnost uživatele.</w:t>
      </w:r>
    </w:p>
    <w:p w14:paraId="2240E6FA" w14:textId="3A6E2D8F" w:rsidR="00342622" w:rsidRDefault="00342622" w:rsidP="00342622">
      <w:pPr>
        <w:pStyle w:val="Nadpis2"/>
      </w:pPr>
      <w:bookmarkStart w:id="47" w:name="_Toc27919788"/>
      <w:r>
        <w:t>Uložení skladu do souboru CSV</w:t>
      </w:r>
      <w:bookmarkEnd w:id="47"/>
    </w:p>
    <w:p w14:paraId="69B6366E" w14:textId="462A9887" w:rsidR="00F05519" w:rsidRDefault="00F05519" w:rsidP="00F05519">
      <w:pPr>
        <w:pStyle w:val="Zkladntext"/>
      </w:pPr>
      <w:r>
        <w:t xml:space="preserve">Uložení skladu do souboru je realizováno v menu pomocí volby </w:t>
      </w:r>
      <w:r>
        <w:rPr>
          <w:b/>
        </w:rPr>
        <w:t>10</w:t>
      </w:r>
      <w:r w:rsidRPr="00136BDD">
        <w:rPr>
          <w:b/>
        </w:rPr>
        <w:t xml:space="preserve"> … </w:t>
      </w:r>
      <w:proofErr w:type="spellStart"/>
      <w:r w:rsidRPr="00F05519">
        <w:rPr>
          <w:b/>
        </w:rPr>
        <w:t>Ulozit</w:t>
      </w:r>
      <w:proofErr w:type="spellEnd"/>
      <w:r w:rsidRPr="00F05519">
        <w:rPr>
          <w:b/>
        </w:rPr>
        <w:t xml:space="preserve"> sklad do souboru</w:t>
      </w:r>
      <w:r>
        <w:t>, po zvolení dojde k uložení všech položek do skladu, stávající položky v souboru budou přepsány.</w:t>
      </w:r>
      <w:r w:rsidRPr="00F05519">
        <w:t xml:space="preserve"> </w:t>
      </w:r>
      <w:r>
        <w:t>O provedení uložení program informuje. Tato volba nevyžaduje žádnou další činnost uživatele.</w:t>
      </w:r>
    </w:p>
    <w:p w14:paraId="1C3D94C4" w14:textId="60363C7D" w:rsidR="00342622" w:rsidRDefault="00342622" w:rsidP="00342622">
      <w:pPr>
        <w:pStyle w:val="Nadpis2"/>
      </w:pPr>
      <w:bookmarkStart w:id="48" w:name="_Toc27919789"/>
      <w:r>
        <w:t>Ukončení programu</w:t>
      </w:r>
      <w:bookmarkEnd w:id="48"/>
    </w:p>
    <w:p w14:paraId="04AE409D" w14:textId="5EBAF20E" w:rsidR="00F05519" w:rsidRPr="00507F6C" w:rsidRDefault="00F05519" w:rsidP="00F05519">
      <w:pPr>
        <w:pStyle w:val="Zkladntext"/>
      </w:pPr>
      <w:r>
        <w:t xml:space="preserve">Uložení programu je realizováno v menu pomocí volby </w:t>
      </w:r>
      <w:r>
        <w:rPr>
          <w:b/>
        </w:rPr>
        <w:t>0</w:t>
      </w:r>
      <w:r w:rsidRPr="00136BDD">
        <w:rPr>
          <w:b/>
        </w:rPr>
        <w:t xml:space="preserve"> … </w:t>
      </w:r>
      <w:r>
        <w:rPr>
          <w:b/>
        </w:rPr>
        <w:t>KONEC</w:t>
      </w:r>
      <w:r>
        <w:t xml:space="preserve">, po zvolení dojde k uložení všech </w:t>
      </w:r>
      <w:r w:rsidR="00395B04">
        <w:t xml:space="preserve">položek </w:t>
      </w:r>
      <w:r>
        <w:t>nebo žádné položky zboží obsažené ve skladu</w:t>
      </w:r>
      <w:r w:rsidR="00395B04">
        <w:t xml:space="preserve"> do souboru</w:t>
      </w:r>
      <w:r w:rsidR="005C4464">
        <w:t>. Běh programu je ukončen.</w:t>
      </w:r>
    </w:p>
    <w:p w14:paraId="6AECB22C" w14:textId="7DAA3EAA" w:rsidR="00F05519" w:rsidRPr="00F05519" w:rsidRDefault="00F05519" w:rsidP="005C4464">
      <w:pPr>
        <w:pStyle w:val="Zkladntext"/>
      </w:pPr>
      <w:r w:rsidRPr="00F05519">
        <w:rPr>
          <w:b/>
        </w:rPr>
        <w:t>Upozornění</w:t>
      </w:r>
      <w:r>
        <w:t>: Jestliže odeberete všechny položky ze skladu a uložíte sklad do souboru nebo ukončíte program, dojde k odstranění všech položek ze souboru.</w:t>
      </w:r>
    </w:p>
    <w:sectPr w:rsidR="00F05519" w:rsidRPr="00F05519" w:rsidSect="00150D7E">
      <w:headerReference w:type="default" r:id="rId32"/>
      <w:footerReference w:type="default" r:id="rId33"/>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74530" w14:textId="77777777" w:rsidR="00F867F8" w:rsidRDefault="00F867F8" w:rsidP="00450FBC">
      <w:r>
        <w:separator/>
      </w:r>
    </w:p>
  </w:endnote>
  <w:endnote w:type="continuationSeparator" w:id="0">
    <w:p w14:paraId="7A9CC9DE" w14:textId="77777777" w:rsidR="00F867F8" w:rsidRDefault="00F867F8"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972957"/>
      <w:docPartObj>
        <w:docPartGallery w:val="Page Numbers (Bottom of Page)"/>
        <w:docPartUnique/>
      </w:docPartObj>
    </w:sdtPr>
    <w:sdtEndPr/>
    <w:sdtContent>
      <w:p w14:paraId="03594053" w14:textId="3C857F7F" w:rsidR="00342622" w:rsidRDefault="00342622"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ADFD9" w14:textId="57D4B9E0" w:rsidR="00342622" w:rsidRDefault="00342622" w:rsidP="00A26CE9">
    <w:pPr>
      <w:pStyle w:val="Zpa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6E3A" w14:textId="6F99D0A5" w:rsidR="00342622" w:rsidRDefault="00342622" w:rsidP="00A26CE9">
    <w:pPr>
      <w:pStyle w:val="Zpat"/>
      <w:jc w:val="center"/>
    </w:pPr>
    <w:r w:rsidRPr="00937153">
      <w:ptab w:relativeTo="margin" w:alignment="center" w:leader="none"/>
    </w:r>
    <w:r w:rsidRPr="00937153">
      <w:fldChar w:fldCharType="begin"/>
    </w:r>
    <w:r w:rsidRPr="00937153">
      <w:instrText>PAGE   \* MERGEFORMAT</w:instrText>
    </w:r>
    <w:r w:rsidRPr="00937153">
      <w:fldChar w:fldCharType="separate"/>
    </w:r>
    <w:r w:rsidR="00D8790A">
      <w:rPr>
        <w:noProof/>
      </w:rPr>
      <w:t>15</w:t>
    </w:r>
    <w:r w:rsidRPr="00937153">
      <w:fldChar w:fldCharType="end"/>
    </w:r>
    <w:r w:rsidRPr="00937153">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281F4" w14:textId="77777777" w:rsidR="00F867F8" w:rsidRDefault="00F867F8" w:rsidP="00450FBC">
      <w:r>
        <w:separator/>
      </w:r>
    </w:p>
  </w:footnote>
  <w:footnote w:type="continuationSeparator" w:id="0">
    <w:p w14:paraId="61B29961" w14:textId="77777777" w:rsidR="00F867F8" w:rsidRDefault="00F867F8" w:rsidP="00450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2D944" w14:textId="77777777" w:rsidR="00342622" w:rsidRDefault="00342622">
    <w:pPr>
      <w:pStyle w:val="Zhlav"/>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4B8AF" w14:textId="39887299" w:rsidR="00342622" w:rsidRDefault="00342622" w:rsidP="00605D0F">
    <w:pPr>
      <w:pStyle w:val="Zhlav"/>
      <w:jc w:val="center"/>
    </w:pPr>
    <w:r>
      <w:t>Vysoká škola polytechnická Jihlava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058B9" w14:textId="691535B1" w:rsidR="00342622" w:rsidRPr="002B2CA6" w:rsidRDefault="00342622" w:rsidP="002B2CA6">
    <w:pPr>
      <w:pStyle w:val="Zhlav"/>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9D0CE" w14:textId="77777777" w:rsidR="00342622" w:rsidRPr="00605D0F" w:rsidRDefault="00342622" w:rsidP="002B2CA6">
    <w:pPr>
      <w:pStyle w:val="Zhlav"/>
      <w:jc w:val="center"/>
    </w:pPr>
    <w:r>
      <w:t>Vysoká škola polytechnická Jihlava</w:t>
    </w:r>
  </w:p>
  <w:p w14:paraId="3D2C1B0B" w14:textId="77777777" w:rsidR="00342622" w:rsidRPr="002B2CA6" w:rsidRDefault="00342622" w:rsidP="002B2CA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EA8731D"/>
    <w:multiLevelType w:val="hybridMultilevel"/>
    <w:tmpl w:val="E8047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5673388"/>
    <w:multiLevelType w:val="hybridMultilevel"/>
    <w:tmpl w:val="28BE5F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64B6744"/>
    <w:multiLevelType w:val="hybridMultilevel"/>
    <w:tmpl w:val="CCC683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4" w15:restartNumberingAfterBreak="0">
    <w:nsid w:val="40D85BB7"/>
    <w:multiLevelType w:val="hybridMultilevel"/>
    <w:tmpl w:val="81D088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A4D2F75"/>
    <w:multiLevelType w:val="hybridMultilevel"/>
    <w:tmpl w:val="9618A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0EA5758"/>
    <w:multiLevelType w:val="hybridMultilevel"/>
    <w:tmpl w:val="34B69474"/>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FDA3CCF"/>
    <w:multiLevelType w:val="hybridMultilevel"/>
    <w:tmpl w:val="468E4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8"/>
  </w:num>
  <w:num w:numId="21">
    <w:abstractNumId w:val="13"/>
    <w:lvlOverride w:ilvl="0">
      <w:startOverride w:val="1"/>
    </w:lvlOverride>
  </w:num>
  <w:num w:numId="22">
    <w:abstractNumId w:val="17"/>
  </w:num>
  <w:num w:numId="23">
    <w:abstractNumId w:val="13"/>
  </w:num>
  <w:num w:numId="24">
    <w:abstractNumId w:val="13"/>
  </w:num>
  <w:num w:numId="25">
    <w:abstractNumId w:val="13"/>
  </w:num>
  <w:num w:numId="26">
    <w:abstractNumId w:val="13"/>
  </w:num>
  <w:num w:numId="27">
    <w:abstractNumId w:val="12"/>
  </w:num>
  <w:num w:numId="28">
    <w:abstractNumId w:val="10"/>
  </w:num>
  <w:num w:numId="29">
    <w:abstractNumId w:val="15"/>
  </w:num>
  <w:num w:numId="30">
    <w:abstractNumId w:val="19"/>
  </w:num>
  <w:num w:numId="31">
    <w:abstractNumId w:val="11"/>
  </w:num>
  <w:num w:numId="32">
    <w:abstractNumId w:val="1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1340"/>
    <w:rsid w:val="00011ADC"/>
    <w:rsid w:val="000257BA"/>
    <w:rsid w:val="00030AE0"/>
    <w:rsid w:val="00031D89"/>
    <w:rsid w:val="000364C7"/>
    <w:rsid w:val="00044CF3"/>
    <w:rsid w:val="00044E27"/>
    <w:rsid w:val="0006383A"/>
    <w:rsid w:val="000734B1"/>
    <w:rsid w:val="00077D49"/>
    <w:rsid w:val="000A056A"/>
    <w:rsid w:val="000A2180"/>
    <w:rsid w:val="000A4816"/>
    <w:rsid w:val="000B3248"/>
    <w:rsid w:val="000B555A"/>
    <w:rsid w:val="000B5632"/>
    <w:rsid w:val="000C684D"/>
    <w:rsid w:val="000C6BC6"/>
    <w:rsid w:val="000D23D9"/>
    <w:rsid w:val="000D480D"/>
    <w:rsid w:val="000E6885"/>
    <w:rsid w:val="00106274"/>
    <w:rsid w:val="0011707F"/>
    <w:rsid w:val="00117F57"/>
    <w:rsid w:val="0012215A"/>
    <w:rsid w:val="00127A78"/>
    <w:rsid w:val="001316AE"/>
    <w:rsid w:val="00131BAB"/>
    <w:rsid w:val="0013299C"/>
    <w:rsid w:val="00136BDD"/>
    <w:rsid w:val="00145F30"/>
    <w:rsid w:val="00146A85"/>
    <w:rsid w:val="00150D7E"/>
    <w:rsid w:val="0015780B"/>
    <w:rsid w:val="00162BCA"/>
    <w:rsid w:val="001650ED"/>
    <w:rsid w:val="0017586C"/>
    <w:rsid w:val="00180AEE"/>
    <w:rsid w:val="001A09D3"/>
    <w:rsid w:val="001A3CCF"/>
    <w:rsid w:val="001D2CF3"/>
    <w:rsid w:val="001D6D7E"/>
    <w:rsid w:val="001E225F"/>
    <w:rsid w:val="001E76AE"/>
    <w:rsid w:val="00203032"/>
    <w:rsid w:val="00210991"/>
    <w:rsid w:val="00227221"/>
    <w:rsid w:val="00232C1F"/>
    <w:rsid w:val="00254A4C"/>
    <w:rsid w:val="00256626"/>
    <w:rsid w:val="00265331"/>
    <w:rsid w:val="0027255C"/>
    <w:rsid w:val="00280CA8"/>
    <w:rsid w:val="00287CA6"/>
    <w:rsid w:val="0029203D"/>
    <w:rsid w:val="00295AA7"/>
    <w:rsid w:val="00295C96"/>
    <w:rsid w:val="002A7A19"/>
    <w:rsid w:val="002B0C1F"/>
    <w:rsid w:val="002B2CA6"/>
    <w:rsid w:val="002D4D37"/>
    <w:rsid w:val="002E110E"/>
    <w:rsid w:val="002F3CE9"/>
    <w:rsid w:val="00310168"/>
    <w:rsid w:val="00321811"/>
    <w:rsid w:val="00335B2B"/>
    <w:rsid w:val="00335B36"/>
    <w:rsid w:val="00342622"/>
    <w:rsid w:val="00343108"/>
    <w:rsid w:val="00357028"/>
    <w:rsid w:val="00360BF6"/>
    <w:rsid w:val="00365496"/>
    <w:rsid w:val="0036549E"/>
    <w:rsid w:val="00365BD9"/>
    <w:rsid w:val="003745ED"/>
    <w:rsid w:val="00376BDA"/>
    <w:rsid w:val="00381ECD"/>
    <w:rsid w:val="0038254C"/>
    <w:rsid w:val="00386F9F"/>
    <w:rsid w:val="00395B04"/>
    <w:rsid w:val="00395FE2"/>
    <w:rsid w:val="003971E1"/>
    <w:rsid w:val="003A1AB1"/>
    <w:rsid w:val="003B58B4"/>
    <w:rsid w:val="003C36DE"/>
    <w:rsid w:val="003D7F72"/>
    <w:rsid w:val="003E1531"/>
    <w:rsid w:val="003E4DB2"/>
    <w:rsid w:val="003F0F1E"/>
    <w:rsid w:val="003F4475"/>
    <w:rsid w:val="0040167D"/>
    <w:rsid w:val="0040502D"/>
    <w:rsid w:val="00405CE9"/>
    <w:rsid w:val="00413B7D"/>
    <w:rsid w:val="00415977"/>
    <w:rsid w:val="004326A7"/>
    <w:rsid w:val="00432E77"/>
    <w:rsid w:val="00435AA2"/>
    <w:rsid w:val="00441B6E"/>
    <w:rsid w:val="00450FBC"/>
    <w:rsid w:val="0045327E"/>
    <w:rsid w:val="00457934"/>
    <w:rsid w:val="004619D5"/>
    <w:rsid w:val="00466CDD"/>
    <w:rsid w:val="004811DE"/>
    <w:rsid w:val="00487AC6"/>
    <w:rsid w:val="004B43B3"/>
    <w:rsid w:val="004B7430"/>
    <w:rsid w:val="004C32A5"/>
    <w:rsid w:val="004D5AB3"/>
    <w:rsid w:val="004D6370"/>
    <w:rsid w:val="004E6AA2"/>
    <w:rsid w:val="004E6C73"/>
    <w:rsid w:val="00505D84"/>
    <w:rsid w:val="005078F3"/>
    <w:rsid w:val="00507F6C"/>
    <w:rsid w:val="005145DA"/>
    <w:rsid w:val="00514776"/>
    <w:rsid w:val="00526B9E"/>
    <w:rsid w:val="005304B1"/>
    <w:rsid w:val="00533E39"/>
    <w:rsid w:val="005342DB"/>
    <w:rsid w:val="005404A9"/>
    <w:rsid w:val="0054505F"/>
    <w:rsid w:val="005541D9"/>
    <w:rsid w:val="00562AD4"/>
    <w:rsid w:val="00570123"/>
    <w:rsid w:val="00570BD0"/>
    <w:rsid w:val="005765F7"/>
    <w:rsid w:val="00577033"/>
    <w:rsid w:val="00585CE7"/>
    <w:rsid w:val="00590F31"/>
    <w:rsid w:val="00596E8D"/>
    <w:rsid w:val="005A3C4B"/>
    <w:rsid w:val="005B0A61"/>
    <w:rsid w:val="005B18FC"/>
    <w:rsid w:val="005B3ECA"/>
    <w:rsid w:val="005B5B29"/>
    <w:rsid w:val="005C1E6E"/>
    <w:rsid w:val="005C4464"/>
    <w:rsid w:val="005D6C8D"/>
    <w:rsid w:val="005F0C54"/>
    <w:rsid w:val="005F3FBF"/>
    <w:rsid w:val="00605B1A"/>
    <w:rsid w:val="00605D0F"/>
    <w:rsid w:val="00607586"/>
    <w:rsid w:val="0061737E"/>
    <w:rsid w:val="00623822"/>
    <w:rsid w:val="00627133"/>
    <w:rsid w:val="00630F3C"/>
    <w:rsid w:val="00631099"/>
    <w:rsid w:val="006372A7"/>
    <w:rsid w:val="00657547"/>
    <w:rsid w:val="006576AB"/>
    <w:rsid w:val="0069085A"/>
    <w:rsid w:val="00696204"/>
    <w:rsid w:val="006A0510"/>
    <w:rsid w:val="006A354C"/>
    <w:rsid w:val="006B4A5C"/>
    <w:rsid w:val="006B7DD3"/>
    <w:rsid w:val="006D77FB"/>
    <w:rsid w:val="006F30A0"/>
    <w:rsid w:val="00700E9C"/>
    <w:rsid w:val="007242C9"/>
    <w:rsid w:val="0072479A"/>
    <w:rsid w:val="00727828"/>
    <w:rsid w:val="00732BC4"/>
    <w:rsid w:val="0074000A"/>
    <w:rsid w:val="00745ED3"/>
    <w:rsid w:val="00750A84"/>
    <w:rsid w:val="00753230"/>
    <w:rsid w:val="00754431"/>
    <w:rsid w:val="00755734"/>
    <w:rsid w:val="00762726"/>
    <w:rsid w:val="00764CB2"/>
    <w:rsid w:val="00791BA8"/>
    <w:rsid w:val="00792FBF"/>
    <w:rsid w:val="007A097C"/>
    <w:rsid w:val="007A55A1"/>
    <w:rsid w:val="007A696E"/>
    <w:rsid w:val="007B43C4"/>
    <w:rsid w:val="007C1C99"/>
    <w:rsid w:val="007C3DB2"/>
    <w:rsid w:val="007D7022"/>
    <w:rsid w:val="007D7C3A"/>
    <w:rsid w:val="007E2655"/>
    <w:rsid w:val="007E2D7C"/>
    <w:rsid w:val="007F17EF"/>
    <w:rsid w:val="00800520"/>
    <w:rsid w:val="008007EF"/>
    <w:rsid w:val="00800D15"/>
    <w:rsid w:val="00806CBD"/>
    <w:rsid w:val="00853A2C"/>
    <w:rsid w:val="00853B8B"/>
    <w:rsid w:val="00860D4E"/>
    <w:rsid w:val="00873406"/>
    <w:rsid w:val="008756FE"/>
    <w:rsid w:val="00877EFD"/>
    <w:rsid w:val="0088164E"/>
    <w:rsid w:val="00882623"/>
    <w:rsid w:val="0088767C"/>
    <w:rsid w:val="00892AC6"/>
    <w:rsid w:val="008939B8"/>
    <w:rsid w:val="008A4CE4"/>
    <w:rsid w:val="008B70C1"/>
    <w:rsid w:val="008C121A"/>
    <w:rsid w:val="008E01EC"/>
    <w:rsid w:val="008F5345"/>
    <w:rsid w:val="00900DE5"/>
    <w:rsid w:val="0090274E"/>
    <w:rsid w:val="009039B3"/>
    <w:rsid w:val="009136C8"/>
    <w:rsid w:val="00930FBD"/>
    <w:rsid w:val="00937153"/>
    <w:rsid w:val="0094100B"/>
    <w:rsid w:val="00953079"/>
    <w:rsid w:val="00962F38"/>
    <w:rsid w:val="00975A56"/>
    <w:rsid w:val="009767CF"/>
    <w:rsid w:val="00980DD9"/>
    <w:rsid w:val="00985EFF"/>
    <w:rsid w:val="0099039A"/>
    <w:rsid w:val="00991D34"/>
    <w:rsid w:val="009A3385"/>
    <w:rsid w:val="009A7F45"/>
    <w:rsid w:val="009C58FA"/>
    <w:rsid w:val="009D7E7A"/>
    <w:rsid w:val="009E357C"/>
    <w:rsid w:val="009E4F76"/>
    <w:rsid w:val="009E727B"/>
    <w:rsid w:val="009F26FD"/>
    <w:rsid w:val="009F4925"/>
    <w:rsid w:val="009F6A90"/>
    <w:rsid w:val="00A00C87"/>
    <w:rsid w:val="00A11CC6"/>
    <w:rsid w:val="00A2040F"/>
    <w:rsid w:val="00A21ECA"/>
    <w:rsid w:val="00A265AF"/>
    <w:rsid w:val="00A26CE9"/>
    <w:rsid w:val="00A32603"/>
    <w:rsid w:val="00A43194"/>
    <w:rsid w:val="00A43B11"/>
    <w:rsid w:val="00A50D3A"/>
    <w:rsid w:val="00A526E1"/>
    <w:rsid w:val="00A5748D"/>
    <w:rsid w:val="00A6464C"/>
    <w:rsid w:val="00A7222F"/>
    <w:rsid w:val="00A81CBF"/>
    <w:rsid w:val="00A81CF3"/>
    <w:rsid w:val="00AB19AE"/>
    <w:rsid w:val="00AC0EA3"/>
    <w:rsid w:val="00AC1F6C"/>
    <w:rsid w:val="00AD1905"/>
    <w:rsid w:val="00AD1CDC"/>
    <w:rsid w:val="00AD2CDA"/>
    <w:rsid w:val="00AD66A9"/>
    <w:rsid w:val="00AE1675"/>
    <w:rsid w:val="00AE7A3C"/>
    <w:rsid w:val="00B05EA3"/>
    <w:rsid w:val="00B30619"/>
    <w:rsid w:val="00B428C4"/>
    <w:rsid w:val="00B623FE"/>
    <w:rsid w:val="00B677E3"/>
    <w:rsid w:val="00B922F2"/>
    <w:rsid w:val="00BA1E5D"/>
    <w:rsid w:val="00BB2A90"/>
    <w:rsid w:val="00BE742D"/>
    <w:rsid w:val="00BF2973"/>
    <w:rsid w:val="00C04C21"/>
    <w:rsid w:val="00C05F3C"/>
    <w:rsid w:val="00C06A60"/>
    <w:rsid w:val="00C12575"/>
    <w:rsid w:val="00C12BE1"/>
    <w:rsid w:val="00C27DB3"/>
    <w:rsid w:val="00C32ABA"/>
    <w:rsid w:val="00C40104"/>
    <w:rsid w:val="00C530A5"/>
    <w:rsid w:val="00C60441"/>
    <w:rsid w:val="00C7113A"/>
    <w:rsid w:val="00C7124C"/>
    <w:rsid w:val="00C75C7A"/>
    <w:rsid w:val="00C915C1"/>
    <w:rsid w:val="00C92C3D"/>
    <w:rsid w:val="00CA2DBE"/>
    <w:rsid w:val="00CD286D"/>
    <w:rsid w:val="00CE3E66"/>
    <w:rsid w:val="00D048CF"/>
    <w:rsid w:val="00D04EC5"/>
    <w:rsid w:val="00D114AF"/>
    <w:rsid w:val="00D24327"/>
    <w:rsid w:val="00D31343"/>
    <w:rsid w:val="00D32342"/>
    <w:rsid w:val="00D44DF2"/>
    <w:rsid w:val="00D5728B"/>
    <w:rsid w:val="00D66579"/>
    <w:rsid w:val="00D72C1C"/>
    <w:rsid w:val="00D863A4"/>
    <w:rsid w:val="00D8790A"/>
    <w:rsid w:val="00DA4806"/>
    <w:rsid w:val="00DA6E95"/>
    <w:rsid w:val="00DE1A61"/>
    <w:rsid w:val="00DF190B"/>
    <w:rsid w:val="00DF1ECD"/>
    <w:rsid w:val="00E0390C"/>
    <w:rsid w:val="00E10248"/>
    <w:rsid w:val="00E1451E"/>
    <w:rsid w:val="00E15CDA"/>
    <w:rsid w:val="00E37B4F"/>
    <w:rsid w:val="00E44074"/>
    <w:rsid w:val="00E51C3F"/>
    <w:rsid w:val="00E525AD"/>
    <w:rsid w:val="00E60757"/>
    <w:rsid w:val="00E6532E"/>
    <w:rsid w:val="00E82167"/>
    <w:rsid w:val="00E878BF"/>
    <w:rsid w:val="00E95701"/>
    <w:rsid w:val="00E95EC9"/>
    <w:rsid w:val="00E9757D"/>
    <w:rsid w:val="00EA4979"/>
    <w:rsid w:val="00EA7BCF"/>
    <w:rsid w:val="00ED03CE"/>
    <w:rsid w:val="00EE1F3A"/>
    <w:rsid w:val="00EF1A38"/>
    <w:rsid w:val="00EF24D3"/>
    <w:rsid w:val="00EF5CFE"/>
    <w:rsid w:val="00EF63AE"/>
    <w:rsid w:val="00F005F8"/>
    <w:rsid w:val="00F05519"/>
    <w:rsid w:val="00F05886"/>
    <w:rsid w:val="00F05DD5"/>
    <w:rsid w:val="00F12F1F"/>
    <w:rsid w:val="00F237D9"/>
    <w:rsid w:val="00F2546E"/>
    <w:rsid w:val="00F421A8"/>
    <w:rsid w:val="00F64E6A"/>
    <w:rsid w:val="00F6531C"/>
    <w:rsid w:val="00F664FC"/>
    <w:rsid w:val="00F73D4E"/>
    <w:rsid w:val="00F745E6"/>
    <w:rsid w:val="00F74785"/>
    <w:rsid w:val="00F77965"/>
    <w:rsid w:val="00F83135"/>
    <w:rsid w:val="00F867F8"/>
    <w:rsid w:val="00FA00E8"/>
    <w:rsid w:val="00FB18A0"/>
    <w:rsid w:val="00FB3E37"/>
    <w:rsid w:val="00FC7A49"/>
    <w:rsid w:val="00FC7EE3"/>
    <w:rsid w:val="00FD697C"/>
    <w:rsid w:val="00FE3789"/>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UnresolvedMention">
    <w:name w:val="Unresolved Mention"/>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AB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02D"/>
    <w:pPr>
      <w:autoSpaceDE w:val="0"/>
      <w:autoSpaceDN w:val="0"/>
      <w:adjustRightInd w:val="0"/>
    </w:pPr>
    <w:rPr>
      <w:rFonts w:ascii="Calibri" w:hAnsi="Calibri" w:cs="Calibri"/>
      <w:color w:val="000000"/>
      <w:sz w:val="24"/>
      <w:szCs w:val="24"/>
    </w:rPr>
  </w:style>
  <w:style w:type="paragraph" w:styleId="Odstavecseseznamem">
    <w:name w:val="List Paragraph"/>
    <w:basedOn w:val="Normln"/>
    <w:uiPriority w:val="34"/>
    <w:qFormat/>
    <w:rsid w:val="00754431"/>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8">
      <w:bodyDiv w:val="1"/>
      <w:marLeft w:val="0"/>
      <w:marRight w:val="0"/>
      <w:marTop w:val="0"/>
      <w:marBottom w:val="0"/>
      <w:divBdr>
        <w:top w:val="none" w:sz="0" w:space="0" w:color="auto"/>
        <w:left w:val="none" w:sz="0" w:space="0" w:color="auto"/>
        <w:bottom w:val="none" w:sz="0" w:space="0" w:color="auto"/>
        <w:right w:val="none" w:sz="0" w:space="0" w:color="auto"/>
      </w:divBdr>
      <w:divsChild>
        <w:div w:id="439447920">
          <w:marLeft w:val="0"/>
          <w:marRight w:val="0"/>
          <w:marTop w:val="0"/>
          <w:marBottom w:val="0"/>
          <w:divBdr>
            <w:top w:val="none" w:sz="0" w:space="0" w:color="auto"/>
            <w:left w:val="none" w:sz="0" w:space="0" w:color="auto"/>
            <w:bottom w:val="none" w:sz="0" w:space="0" w:color="auto"/>
            <w:right w:val="none" w:sz="0" w:space="0" w:color="auto"/>
          </w:divBdr>
        </w:div>
      </w:divsChild>
    </w:div>
    <w:div w:id="10034613">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4">
          <w:marLeft w:val="0"/>
          <w:marRight w:val="0"/>
          <w:marTop w:val="0"/>
          <w:marBottom w:val="0"/>
          <w:divBdr>
            <w:top w:val="none" w:sz="0" w:space="0" w:color="auto"/>
            <w:left w:val="none" w:sz="0" w:space="0" w:color="auto"/>
            <w:bottom w:val="none" w:sz="0" w:space="0" w:color="auto"/>
            <w:right w:val="none" w:sz="0" w:space="0" w:color="auto"/>
          </w:divBdr>
        </w:div>
      </w:divsChild>
    </w:div>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19807686">
      <w:bodyDiv w:val="1"/>
      <w:marLeft w:val="0"/>
      <w:marRight w:val="0"/>
      <w:marTop w:val="0"/>
      <w:marBottom w:val="0"/>
      <w:divBdr>
        <w:top w:val="none" w:sz="0" w:space="0" w:color="auto"/>
        <w:left w:val="none" w:sz="0" w:space="0" w:color="auto"/>
        <w:bottom w:val="none" w:sz="0" w:space="0" w:color="auto"/>
        <w:right w:val="none" w:sz="0" w:space="0" w:color="auto"/>
      </w:divBdr>
      <w:divsChild>
        <w:div w:id="1940798419">
          <w:marLeft w:val="0"/>
          <w:marRight w:val="0"/>
          <w:marTop w:val="0"/>
          <w:marBottom w:val="0"/>
          <w:divBdr>
            <w:top w:val="none" w:sz="0" w:space="0" w:color="auto"/>
            <w:left w:val="none" w:sz="0" w:space="0" w:color="auto"/>
            <w:bottom w:val="none" w:sz="0" w:space="0" w:color="auto"/>
            <w:right w:val="none" w:sz="0" w:space="0" w:color="auto"/>
          </w:divBdr>
        </w:div>
      </w:divsChild>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44135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179">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2767405">
      <w:bodyDiv w:val="1"/>
      <w:marLeft w:val="0"/>
      <w:marRight w:val="0"/>
      <w:marTop w:val="0"/>
      <w:marBottom w:val="0"/>
      <w:divBdr>
        <w:top w:val="none" w:sz="0" w:space="0" w:color="auto"/>
        <w:left w:val="none" w:sz="0" w:space="0" w:color="auto"/>
        <w:bottom w:val="none" w:sz="0" w:space="0" w:color="auto"/>
        <w:right w:val="none" w:sz="0" w:space="0" w:color="auto"/>
      </w:divBdr>
      <w:divsChild>
        <w:div w:id="35082094">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310011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5328">
          <w:marLeft w:val="0"/>
          <w:marRight w:val="0"/>
          <w:marTop w:val="0"/>
          <w:marBottom w:val="0"/>
          <w:divBdr>
            <w:top w:val="none" w:sz="0" w:space="0" w:color="auto"/>
            <w:left w:val="none" w:sz="0" w:space="0" w:color="auto"/>
            <w:bottom w:val="none" w:sz="0" w:space="0" w:color="auto"/>
            <w:right w:val="none" w:sz="0" w:space="0" w:color="auto"/>
          </w:divBdr>
        </w:div>
      </w:divsChild>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18696486">
      <w:bodyDiv w:val="1"/>
      <w:marLeft w:val="0"/>
      <w:marRight w:val="0"/>
      <w:marTop w:val="0"/>
      <w:marBottom w:val="0"/>
      <w:divBdr>
        <w:top w:val="none" w:sz="0" w:space="0" w:color="auto"/>
        <w:left w:val="none" w:sz="0" w:space="0" w:color="auto"/>
        <w:bottom w:val="none" w:sz="0" w:space="0" w:color="auto"/>
        <w:right w:val="none" w:sz="0" w:space="0" w:color="auto"/>
      </w:divBdr>
      <w:divsChild>
        <w:div w:id="1563979730">
          <w:marLeft w:val="0"/>
          <w:marRight w:val="0"/>
          <w:marTop w:val="0"/>
          <w:marBottom w:val="0"/>
          <w:divBdr>
            <w:top w:val="none" w:sz="0" w:space="0" w:color="auto"/>
            <w:left w:val="none" w:sz="0" w:space="0" w:color="auto"/>
            <w:bottom w:val="none" w:sz="0" w:space="0" w:color="auto"/>
            <w:right w:val="none" w:sz="0" w:space="0" w:color="auto"/>
          </w:divBdr>
        </w:div>
      </w:divsChild>
    </w:div>
    <w:div w:id="1738479624">
      <w:bodyDiv w:val="1"/>
      <w:marLeft w:val="0"/>
      <w:marRight w:val="0"/>
      <w:marTop w:val="0"/>
      <w:marBottom w:val="0"/>
      <w:divBdr>
        <w:top w:val="none" w:sz="0" w:space="0" w:color="auto"/>
        <w:left w:val="none" w:sz="0" w:space="0" w:color="auto"/>
        <w:bottom w:val="none" w:sz="0" w:space="0" w:color="auto"/>
        <w:right w:val="none" w:sz="0" w:space="0" w:color="auto"/>
      </w:divBdr>
      <w:divsChild>
        <w:div w:id="649794777">
          <w:marLeft w:val="0"/>
          <w:marRight w:val="0"/>
          <w:marTop w:val="0"/>
          <w:marBottom w:val="0"/>
          <w:divBdr>
            <w:top w:val="none" w:sz="0" w:space="0" w:color="auto"/>
            <w:left w:val="none" w:sz="0" w:space="0" w:color="auto"/>
            <w:bottom w:val="none" w:sz="0" w:space="0" w:color="auto"/>
            <w:right w:val="none" w:sz="0" w:space="0" w:color="auto"/>
          </w:divBdr>
        </w:div>
      </w:divsChild>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45377173">
      <w:bodyDiv w:val="1"/>
      <w:marLeft w:val="0"/>
      <w:marRight w:val="0"/>
      <w:marTop w:val="0"/>
      <w:marBottom w:val="0"/>
      <w:divBdr>
        <w:top w:val="none" w:sz="0" w:space="0" w:color="auto"/>
        <w:left w:val="none" w:sz="0" w:space="0" w:color="auto"/>
        <w:bottom w:val="none" w:sz="0" w:space="0" w:color="auto"/>
        <w:right w:val="none" w:sz="0" w:space="0" w:color="auto"/>
      </w:divBdr>
      <w:divsChild>
        <w:div w:id="334960765">
          <w:marLeft w:val="0"/>
          <w:marRight w:val="0"/>
          <w:marTop w:val="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13234623">
      <w:bodyDiv w:val="1"/>
      <w:marLeft w:val="0"/>
      <w:marRight w:val="0"/>
      <w:marTop w:val="0"/>
      <w:marBottom w:val="0"/>
      <w:divBdr>
        <w:top w:val="none" w:sz="0" w:space="0" w:color="auto"/>
        <w:left w:val="none" w:sz="0" w:space="0" w:color="auto"/>
        <w:bottom w:val="none" w:sz="0" w:space="0" w:color="auto"/>
        <w:right w:val="none" w:sz="0" w:space="0" w:color="auto"/>
      </w:divBdr>
      <w:divsChild>
        <w:div w:id="1739135007">
          <w:marLeft w:val="0"/>
          <w:marRight w:val="0"/>
          <w:marTop w:val="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F9"/>
    <w:rsid w:val="000006CC"/>
    <w:rsid w:val="000B2B25"/>
    <w:rsid w:val="00184BCE"/>
    <w:rsid w:val="002341EA"/>
    <w:rsid w:val="00291D07"/>
    <w:rsid w:val="00490D89"/>
    <w:rsid w:val="004C35AD"/>
    <w:rsid w:val="004E28CA"/>
    <w:rsid w:val="005C2C5F"/>
    <w:rsid w:val="00645426"/>
    <w:rsid w:val="006E60B8"/>
    <w:rsid w:val="00704923"/>
    <w:rsid w:val="00731980"/>
    <w:rsid w:val="00842A3D"/>
    <w:rsid w:val="008445D9"/>
    <w:rsid w:val="0084557C"/>
    <w:rsid w:val="00847F25"/>
    <w:rsid w:val="00976AF9"/>
    <w:rsid w:val="009D30FC"/>
    <w:rsid w:val="00BD1A36"/>
    <w:rsid w:val="00C8632E"/>
    <w:rsid w:val="00F85567"/>
    <w:rsid w:val="00FB55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91D07"/>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 w:type="paragraph" w:customStyle="1" w:styleId="E4968B64385B4820B700C9BB6F0F45DD">
    <w:name w:val="E4968B64385B4820B700C9BB6F0F45DD"/>
    <w:rsid w:val="00291D07"/>
    <w:pPr>
      <w:spacing w:after="160" w:line="259" w:lineRule="auto"/>
    </w:pPr>
  </w:style>
  <w:style w:type="paragraph" w:customStyle="1" w:styleId="7674921C2CCF4EF98E083C8A758E24F4">
    <w:name w:val="7674921C2CCF4EF98E083C8A758E24F4"/>
    <w:rsid w:val="00291D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B8CE1F-302E-4F7A-B2AD-10FE4866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31</TotalTime>
  <Pages>17</Pages>
  <Words>2484</Words>
  <Characters>14656</Characters>
  <Application>Microsoft Office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17106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Tomáš Prokop</cp:lastModifiedBy>
  <cp:revision>13</cp:revision>
  <cp:lastPrinted>2018-01-30T10:54:00Z</cp:lastPrinted>
  <dcterms:created xsi:type="dcterms:W3CDTF">2019-12-17T15:10:00Z</dcterms:created>
  <dcterms:modified xsi:type="dcterms:W3CDTF">2019-12-22T14:18:00Z</dcterms:modified>
</cp:coreProperties>
</file>